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2B68D8" w:rsidP="00913946">
            <w:pPr>
              <w:pStyle w:val="Title"/>
            </w:pPr>
            <w:r>
              <w:t>Schwartz, Carl</w:t>
            </w:r>
          </w:p>
          <w:p w:rsidR="002B68D8" w:rsidRDefault="002B68D8" w:rsidP="002B68D8">
            <w:pPr>
              <w:jc w:val="center"/>
            </w:pPr>
            <w:r w:rsidRPr="00667BE1">
              <w:t>159 S. Chestnut Street</w:t>
            </w:r>
            <w:r>
              <w:t xml:space="preserve"> </w:t>
            </w:r>
            <w:r>
              <w:t>Cortez, CO 81321</w:t>
            </w:r>
          </w:p>
          <w:p w:rsidR="00692703" w:rsidRPr="00CF1A49" w:rsidRDefault="002B68D8" w:rsidP="00913946">
            <w:pPr>
              <w:pStyle w:val="ContactInfoEmphasis"/>
              <w:contextualSpacing w:val="0"/>
            </w:pPr>
            <w:bookmarkStart w:id="0" w:name="_GoBack"/>
            <w:bookmarkEnd w:id="0"/>
            <w:r>
              <w:t>cschwartz@cengage.com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2A83172F8C004664B4E68BAF1556A88D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proofErr w:type="spellStart"/>
            <w:r>
              <w:t>DocCarl@Twitter</w:t>
            </w:r>
            <w:proofErr w:type="spellEnd"/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2B68D8" w:rsidP="00913946">
            <w:pPr>
              <w:contextualSpacing w:val="0"/>
            </w:pPr>
            <w:r>
              <w:t>Board Certified Veterinarian Cardiologist</w:t>
            </w:r>
          </w:p>
        </w:tc>
      </w:tr>
    </w:tbl>
    <w:p w:rsidR="004E01EB" w:rsidRPr="00CF1A49" w:rsidRDefault="00CA48BA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EF1451BA01E94CFA9E93937C3973CF29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2B68D8" w:rsidP="001D0BF1">
            <w:pPr>
              <w:pStyle w:val="Heading3"/>
              <w:contextualSpacing w:val="0"/>
              <w:outlineLvl w:val="2"/>
            </w:pPr>
            <w:r>
              <w:t>9/1/2019</w:t>
            </w:r>
            <w:r w:rsidR="001D0BF1" w:rsidRPr="00CF1A49">
              <w:t xml:space="preserve"> – </w:t>
            </w:r>
            <w:r>
              <w:t>Present</w:t>
            </w:r>
          </w:p>
          <w:p w:rsidR="001D0BF1" w:rsidRPr="00CF1A49" w:rsidRDefault="002B68D8" w:rsidP="001D0BF1">
            <w:pPr>
              <w:pStyle w:val="Heading2"/>
              <w:contextualSpacing w:val="0"/>
              <w:outlineLvl w:val="1"/>
            </w:pPr>
            <w:r>
              <w:t>Veterinary cardiologist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CMF Vets</w:t>
            </w:r>
          </w:p>
          <w:p w:rsidR="001E3120" w:rsidRPr="00CF1A49" w:rsidRDefault="002B68D8" w:rsidP="001D0BF1">
            <w:pPr>
              <w:contextualSpacing w:val="0"/>
            </w:pPr>
            <w:r>
              <w:t>Cardiologist for Dogs and Cats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2B68D8" w:rsidP="00F61DF9">
            <w:pPr>
              <w:pStyle w:val="Heading3"/>
              <w:contextualSpacing w:val="0"/>
              <w:outlineLvl w:val="2"/>
            </w:pPr>
            <w:r>
              <w:t>7/15/2012</w:t>
            </w:r>
            <w:r w:rsidR="00F61DF9" w:rsidRPr="00CF1A49">
              <w:t xml:space="preserve"> – </w:t>
            </w:r>
            <w:r>
              <w:t>8/31/2019</w:t>
            </w:r>
          </w:p>
          <w:p w:rsidR="00F61DF9" w:rsidRPr="00CF1A49" w:rsidRDefault="002B68D8" w:rsidP="00F61DF9">
            <w:pPr>
              <w:pStyle w:val="Heading2"/>
              <w:contextualSpacing w:val="0"/>
              <w:outlineLvl w:val="1"/>
            </w:pPr>
            <w:r>
              <w:t>Veterinary cardiologist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Western vets</w:t>
            </w:r>
          </w:p>
          <w:p w:rsidR="00F61DF9" w:rsidRDefault="002B68D8" w:rsidP="00F61DF9">
            <w:r>
              <w:t>Cardiologist for all animal types.</w:t>
            </w:r>
          </w:p>
        </w:tc>
      </w:tr>
    </w:tbl>
    <w:sdt>
      <w:sdtPr>
        <w:alias w:val="Education:"/>
        <w:tag w:val="Education:"/>
        <w:id w:val="-1908763273"/>
        <w:placeholder>
          <w:docPart w:val="CE41C6516C314407AA90B05AF81FF27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2B68D8" w:rsidP="001D0BF1">
            <w:pPr>
              <w:pStyle w:val="Heading3"/>
              <w:contextualSpacing w:val="0"/>
              <w:outlineLvl w:val="2"/>
            </w:pPr>
            <w:r>
              <w:t>June</w:t>
            </w:r>
            <w:r w:rsidR="001D0BF1" w:rsidRPr="00CF1A49">
              <w:t xml:space="preserve"> </w:t>
            </w:r>
            <w:r>
              <w:t>2012</w:t>
            </w:r>
          </w:p>
          <w:p w:rsidR="001D0BF1" w:rsidRPr="00CF1A49" w:rsidRDefault="002B68D8" w:rsidP="001D0BF1">
            <w:pPr>
              <w:pStyle w:val="Heading2"/>
              <w:contextualSpacing w:val="0"/>
              <w:outlineLvl w:val="1"/>
            </w:pPr>
            <w:r>
              <w:t>cardiology residency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University of florida</w:t>
            </w:r>
          </w:p>
          <w:p w:rsidR="007538DC" w:rsidRPr="00CF1A49" w:rsidRDefault="002B68D8" w:rsidP="007538DC">
            <w:pPr>
              <w:contextualSpacing w:val="0"/>
            </w:pPr>
            <w:r>
              <w:t>Board-certified at end of residency.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2B68D8" w:rsidP="00F61DF9">
            <w:pPr>
              <w:pStyle w:val="Heading3"/>
              <w:contextualSpacing w:val="0"/>
              <w:outlineLvl w:val="2"/>
            </w:pPr>
            <w:r>
              <w:t>june</w:t>
            </w:r>
            <w:r w:rsidR="00F61DF9" w:rsidRPr="00CF1A49">
              <w:t xml:space="preserve"> </w:t>
            </w:r>
            <w:r>
              <w:t>2008</w:t>
            </w:r>
          </w:p>
          <w:p w:rsidR="00F61DF9" w:rsidRPr="00CF1A49" w:rsidRDefault="002B68D8" w:rsidP="00F61DF9">
            <w:pPr>
              <w:pStyle w:val="Heading2"/>
              <w:contextualSpacing w:val="0"/>
              <w:outlineLvl w:val="1"/>
            </w:pPr>
            <w:r>
              <w:t>dvm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university of georgia</w:t>
            </w:r>
          </w:p>
          <w:p w:rsidR="00F61DF9" w:rsidRDefault="00F61DF9" w:rsidP="00F61DF9"/>
        </w:tc>
      </w:tr>
    </w:tbl>
    <w:sdt>
      <w:sdtPr>
        <w:alias w:val="Skills:"/>
        <w:tag w:val="Skills:"/>
        <w:id w:val="-1392877668"/>
        <w:placeholder>
          <w:docPart w:val="9A711CB588294D308ADBD63E41E51261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2B68D8" w:rsidP="006E1507">
            <w:pPr>
              <w:pStyle w:val="ListBullet"/>
              <w:contextualSpacing w:val="0"/>
            </w:pPr>
            <w:r>
              <w:t>Cardiac surgery</w:t>
            </w:r>
          </w:p>
          <w:p w:rsidR="001F4E6D" w:rsidRPr="006E1507" w:rsidRDefault="002B68D8" w:rsidP="006E1507">
            <w:pPr>
              <w:pStyle w:val="ListBullet"/>
              <w:contextualSpacing w:val="0"/>
            </w:pPr>
            <w:r>
              <w:t>Cardiac diagnostics</w:t>
            </w:r>
          </w:p>
        </w:tc>
        <w:tc>
          <w:tcPr>
            <w:tcW w:w="4675" w:type="dxa"/>
            <w:tcMar>
              <w:left w:w="360" w:type="dxa"/>
            </w:tcMar>
          </w:tcPr>
          <w:p w:rsidR="001E3120" w:rsidRPr="006E1507" w:rsidRDefault="001E3120" w:rsidP="002B68D8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sdt>
      <w:sdtPr>
        <w:alias w:val="Activities:"/>
        <w:tag w:val="Activities:"/>
        <w:id w:val="1223332893"/>
        <w:placeholder>
          <w:docPart w:val="ABB3507D45BB4508A74597E71E93E74D"/>
        </w:placeholder>
        <w:temporary/>
        <w:showingPlcHdr/>
        <w15:appearance w15:val="hidden"/>
      </w:sdtPr>
      <w:sdtEndPr/>
      <w:sdtContent>
        <w:p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:rsidR="00B51D1B" w:rsidRPr="006E1507" w:rsidRDefault="002B68D8" w:rsidP="006E1507">
      <w:r>
        <w:t>Rock climbing, volunteering.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48BA" w:rsidRDefault="00CA48BA" w:rsidP="0068194B">
      <w:r>
        <w:separator/>
      </w:r>
    </w:p>
    <w:p w:rsidR="00CA48BA" w:rsidRDefault="00CA48BA"/>
    <w:p w:rsidR="00CA48BA" w:rsidRDefault="00CA48BA"/>
  </w:endnote>
  <w:endnote w:type="continuationSeparator" w:id="0">
    <w:p w:rsidR="00CA48BA" w:rsidRDefault="00CA48BA" w:rsidP="0068194B">
      <w:r>
        <w:continuationSeparator/>
      </w:r>
    </w:p>
    <w:p w:rsidR="00CA48BA" w:rsidRDefault="00CA48BA"/>
    <w:p w:rsidR="00CA48BA" w:rsidRDefault="00CA48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48BA" w:rsidRDefault="00CA48BA" w:rsidP="0068194B">
      <w:r>
        <w:separator/>
      </w:r>
    </w:p>
    <w:p w:rsidR="00CA48BA" w:rsidRDefault="00CA48BA"/>
    <w:p w:rsidR="00CA48BA" w:rsidRDefault="00CA48BA"/>
  </w:footnote>
  <w:footnote w:type="continuationSeparator" w:id="0">
    <w:p w:rsidR="00CA48BA" w:rsidRDefault="00CA48BA" w:rsidP="0068194B">
      <w:r>
        <w:continuationSeparator/>
      </w:r>
    </w:p>
    <w:p w:rsidR="00CA48BA" w:rsidRDefault="00CA48BA"/>
    <w:p w:rsidR="00CA48BA" w:rsidRDefault="00CA48B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7281349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D8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68D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15A43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01D90"/>
    <w:rsid w:val="00C47FA6"/>
    <w:rsid w:val="00C57FC6"/>
    <w:rsid w:val="00C66A7D"/>
    <w:rsid w:val="00C779DA"/>
    <w:rsid w:val="00C814F7"/>
    <w:rsid w:val="00CA48BA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5FC9C1"/>
  <w15:chartTrackingRefBased/>
  <w15:docId w15:val="{305E0FBA-82B3-403B-905C-BA65F4A9F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nke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A83172F8C004664B4E68BAF1556A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F7FD1D-E77F-4A47-9DD9-53B6907A576B}"/>
      </w:docPartPr>
      <w:docPartBody>
        <w:p w:rsidR="00000000" w:rsidRDefault="00977A1A">
          <w:pPr>
            <w:pStyle w:val="2A83172F8C004664B4E68BAF1556A88D"/>
          </w:pPr>
          <w:r w:rsidRPr="00CF1A49">
            <w:t>·</w:t>
          </w:r>
        </w:p>
      </w:docPartBody>
    </w:docPart>
    <w:docPart>
      <w:docPartPr>
        <w:name w:val="EF1451BA01E94CFA9E93937C3973C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C9434-5E1D-4504-9595-02BF9E86203E}"/>
      </w:docPartPr>
      <w:docPartBody>
        <w:p w:rsidR="00000000" w:rsidRDefault="00977A1A">
          <w:pPr>
            <w:pStyle w:val="EF1451BA01E94CFA9E93937C3973CF29"/>
          </w:pPr>
          <w:r w:rsidRPr="00CF1A49">
            <w:t>Experience</w:t>
          </w:r>
        </w:p>
      </w:docPartBody>
    </w:docPart>
    <w:docPart>
      <w:docPartPr>
        <w:name w:val="CE41C6516C314407AA90B05AF81FF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C2DF9-BB94-4136-B467-36039DC6B4BB}"/>
      </w:docPartPr>
      <w:docPartBody>
        <w:p w:rsidR="00000000" w:rsidRDefault="00977A1A">
          <w:pPr>
            <w:pStyle w:val="CE41C6516C314407AA90B05AF81FF272"/>
          </w:pPr>
          <w:r w:rsidRPr="00CF1A49">
            <w:t>Education</w:t>
          </w:r>
        </w:p>
      </w:docPartBody>
    </w:docPart>
    <w:docPart>
      <w:docPartPr>
        <w:name w:val="9A711CB588294D308ADBD63E41E512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A02DC-24A5-4B3C-AEF8-42BB8956A478}"/>
      </w:docPartPr>
      <w:docPartBody>
        <w:p w:rsidR="00000000" w:rsidRDefault="00977A1A">
          <w:pPr>
            <w:pStyle w:val="9A711CB588294D308ADBD63E41E51261"/>
          </w:pPr>
          <w:r w:rsidRPr="00CF1A49">
            <w:t>Skills</w:t>
          </w:r>
        </w:p>
      </w:docPartBody>
    </w:docPart>
    <w:docPart>
      <w:docPartPr>
        <w:name w:val="ABB3507D45BB4508A74597E71E93E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50392-0949-4FB6-B6E0-136AC1558D0E}"/>
      </w:docPartPr>
      <w:docPartBody>
        <w:p w:rsidR="00000000" w:rsidRDefault="00977A1A">
          <w:pPr>
            <w:pStyle w:val="ABB3507D45BB4508A74597E71E93E74D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A1A"/>
    <w:rsid w:val="0097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70A744EBCF46CF89A61732AAAEB429">
    <w:name w:val="0670A744EBCF46CF89A61732AAAEB429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E11E5AA3B73492198B66A46C6A72AB1">
    <w:name w:val="9E11E5AA3B73492198B66A46C6A72AB1"/>
  </w:style>
  <w:style w:type="paragraph" w:customStyle="1" w:styleId="5E2E8594A59A4FA8AF42DACC7F84497E">
    <w:name w:val="5E2E8594A59A4FA8AF42DACC7F84497E"/>
  </w:style>
  <w:style w:type="paragraph" w:customStyle="1" w:styleId="65DF9BA728394D5B9DC61487330EF37D">
    <w:name w:val="65DF9BA728394D5B9DC61487330EF37D"/>
  </w:style>
  <w:style w:type="paragraph" w:customStyle="1" w:styleId="1682EA906C5E463DB011317B11A3861D">
    <w:name w:val="1682EA906C5E463DB011317B11A3861D"/>
  </w:style>
  <w:style w:type="paragraph" w:customStyle="1" w:styleId="4FD29ABCC8F44B89B5E8169E09D6EB8D">
    <w:name w:val="4FD29ABCC8F44B89B5E8169E09D6EB8D"/>
  </w:style>
  <w:style w:type="paragraph" w:customStyle="1" w:styleId="558635AA8466434D9103EEE184DADF9C">
    <w:name w:val="558635AA8466434D9103EEE184DADF9C"/>
  </w:style>
  <w:style w:type="paragraph" w:customStyle="1" w:styleId="E8E3237927F64F2B9A580BEEB361D6A0">
    <w:name w:val="E8E3237927F64F2B9A580BEEB361D6A0"/>
  </w:style>
  <w:style w:type="paragraph" w:customStyle="1" w:styleId="2A83172F8C004664B4E68BAF1556A88D">
    <w:name w:val="2A83172F8C004664B4E68BAF1556A88D"/>
  </w:style>
  <w:style w:type="paragraph" w:customStyle="1" w:styleId="0DB774E1006A46A989CAE81AFF3839F4">
    <w:name w:val="0DB774E1006A46A989CAE81AFF3839F4"/>
  </w:style>
  <w:style w:type="paragraph" w:customStyle="1" w:styleId="0B7030F8A3F14B158EECD76FDD35E010">
    <w:name w:val="0B7030F8A3F14B158EECD76FDD35E010"/>
  </w:style>
  <w:style w:type="paragraph" w:customStyle="1" w:styleId="EF1451BA01E94CFA9E93937C3973CF29">
    <w:name w:val="EF1451BA01E94CFA9E93937C3973CF29"/>
  </w:style>
  <w:style w:type="paragraph" w:customStyle="1" w:styleId="B3C063F75F324EA3B61567E1CE26EC46">
    <w:name w:val="B3C063F75F324EA3B61567E1CE26EC46"/>
  </w:style>
  <w:style w:type="paragraph" w:customStyle="1" w:styleId="1689DD60D7664882913F8DAE1DD76B2B">
    <w:name w:val="1689DD60D7664882913F8DAE1DD76B2B"/>
  </w:style>
  <w:style w:type="paragraph" w:customStyle="1" w:styleId="DC437B31BF7C4109A3E46696E428EA67">
    <w:name w:val="DC437B31BF7C4109A3E46696E428EA67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042600ACC9F44FA85F0C850448661D9">
    <w:name w:val="4042600ACC9F44FA85F0C850448661D9"/>
  </w:style>
  <w:style w:type="paragraph" w:customStyle="1" w:styleId="298E6C5667814BF09977D9C74EDFE8DB">
    <w:name w:val="298E6C5667814BF09977D9C74EDFE8DB"/>
  </w:style>
  <w:style w:type="paragraph" w:customStyle="1" w:styleId="28BB02796D194D4FB06F9DD92492E61E">
    <w:name w:val="28BB02796D194D4FB06F9DD92492E61E"/>
  </w:style>
  <w:style w:type="paragraph" w:customStyle="1" w:styleId="C681FD955B98471F91DFACAD4AD301F6">
    <w:name w:val="C681FD955B98471F91DFACAD4AD301F6"/>
  </w:style>
  <w:style w:type="paragraph" w:customStyle="1" w:styleId="9A0C961D26A3462680F303792D0207C3">
    <w:name w:val="9A0C961D26A3462680F303792D0207C3"/>
  </w:style>
  <w:style w:type="paragraph" w:customStyle="1" w:styleId="DAD78D982ABD46468B302E3B6D75690A">
    <w:name w:val="DAD78D982ABD46468B302E3B6D75690A"/>
  </w:style>
  <w:style w:type="paragraph" w:customStyle="1" w:styleId="E0B425FEC84C4E6C8D03E5F5F5E31B5E">
    <w:name w:val="E0B425FEC84C4E6C8D03E5F5F5E31B5E"/>
  </w:style>
  <w:style w:type="paragraph" w:customStyle="1" w:styleId="CE41C6516C314407AA90B05AF81FF272">
    <w:name w:val="CE41C6516C314407AA90B05AF81FF272"/>
  </w:style>
  <w:style w:type="paragraph" w:customStyle="1" w:styleId="A4EF0E6325F34472A5445BB2E28E6D70">
    <w:name w:val="A4EF0E6325F34472A5445BB2E28E6D70"/>
  </w:style>
  <w:style w:type="paragraph" w:customStyle="1" w:styleId="2ACBE76AE93E4593A5C3C868F30261CB">
    <w:name w:val="2ACBE76AE93E4593A5C3C868F30261CB"/>
  </w:style>
  <w:style w:type="paragraph" w:customStyle="1" w:styleId="275B063DA26C46F190E64B25FA3A7D8B">
    <w:name w:val="275B063DA26C46F190E64B25FA3A7D8B"/>
  </w:style>
  <w:style w:type="paragraph" w:customStyle="1" w:styleId="ED4DC1BDDF3D42C7990C63B1F01B0EF6">
    <w:name w:val="ED4DC1BDDF3D42C7990C63B1F01B0EF6"/>
  </w:style>
  <w:style w:type="paragraph" w:customStyle="1" w:styleId="4E8381F563E7469FA4F2BDA8F5ACC02C">
    <w:name w:val="4E8381F563E7469FA4F2BDA8F5ACC02C"/>
  </w:style>
  <w:style w:type="paragraph" w:customStyle="1" w:styleId="3F42B50DC84F4329B16FB32BC58BB51A">
    <w:name w:val="3F42B50DC84F4329B16FB32BC58BB51A"/>
  </w:style>
  <w:style w:type="paragraph" w:customStyle="1" w:styleId="DAFDF2C4C97D460D89468FD83E292D62">
    <w:name w:val="DAFDF2C4C97D460D89468FD83E292D62"/>
  </w:style>
  <w:style w:type="paragraph" w:customStyle="1" w:styleId="698C1BEDB33240BA80ABAF80F8AE6D64">
    <w:name w:val="698C1BEDB33240BA80ABAF80F8AE6D64"/>
  </w:style>
  <w:style w:type="paragraph" w:customStyle="1" w:styleId="0EE5A7598CC2430A87B64AF89C9A285A">
    <w:name w:val="0EE5A7598CC2430A87B64AF89C9A285A"/>
  </w:style>
  <w:style w:type="paragraph" w:customStyle="1" w:styleId="5CDEC25245474DF98ECC1C888B9822BA">
    <w:name w:val="5CDEC25245474DF98ECC1C888B9822BA"/>
  </w:style>
  <w:style w:type="paragraph" w:customStyle="1" w:styleId="9A711CB588294D308ADBD63E41E51261">
    <w:name w:val="9A711CB588294D308ADBD63E41E51261"/>
  </w:style>
  <w:style w:type="paragraph" w:customStyle="1" w:styleId="BDBB59ADEFE846C490C64F4B137C45E5">
    <w:name w:val="BDBB59ADEFE846C490C64F4B137C45E5"/>
  </w:style>
  <w:style w:type="paragraph" w:customStyle="1" w:styleId="785CF3253A3244379E72C3FCA47DE328">
    <w:name w:val="785CF3253A3244379E72C3FCA47DE328"/>
  </w:style>
  <w:style w:type="paragraph" w:customStyle="1" w:styleId="B3F64627B1264F6098E253547C4748C4">
    <w:name w:val="B3F64627B1264F6098E253547C4748C4"/>
  </w:style>
  <w:style w:type="paragraph" w:customStyle="1" w:styleId="04777767C7394AED9546FC8DA9F0A977">
    <w:name w:val="04777767C7394AED9546FC8DA9F0A977"/>
  </w:style>
  <w:style w:type="paragraph" w:customStyle="1" w:styleId="C294C1BD451D43689470AD9E0EBD0A50">
    <w:name w:val="C294C1BD451D43689470AD9E0EBD0A50"/>
  </w:style>
  <w:style w:type="paragraph" w:customStyle="1" w:styleId="ABB3507D45BB4508A74597E71E93E74D">
    <w:name w:val="ABB3507D45BB4508A74597E71E93E74D"/>
  </w:style>
  <w:style w:type="paragraph" w:customStyle="1" w:styleId="56101538CC8F449F9781E49E08AD8384">
    <w:name w:val="56101538CC8F449F9781E49E08AD83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10</TotalTime>
  <Pages>1</Pages>
  <Words>84</Words>
  <Characters>483</Characters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Name</dc:creator>
  <cp:keywords/>
  <dc:description/>
  <dcterms:created xsi:type="dcterms:W3CDTF">2019-04-05T22:04:00Z</dcterms:created>
  <dcterms:modified xsi:type="dcterms:W3CDTF">2019-04-05T22:14:00Z</dcterms:modified>
  <cp:category/>
</cp:coreProperties>
</file>