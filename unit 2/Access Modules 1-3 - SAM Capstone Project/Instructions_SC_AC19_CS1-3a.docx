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Access 2019 | Modules 1-3: SAM Capstone Project 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Access 2019 | Modules 1-3: SAM Capstone Project 1a</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r>
        <w:t>Economic Development Conference</w:t>
      </w:r>
    </w:p>
    <w:p w:rsidR="00690A44" w:rsidRPr="005B16E1" w:rsidRDefault="00715C38" w:rsidP="00E25D66">
      <w:pPr>
        <w:pStyle w:val="SAMProjectSubtitle"/>
        <w:rPr>
          <w:sz w:val="22"/>
          <w:szCs w:val="22"/>
        </w:rPr>
      </w:pPr>
      <w:r>
        <w:t>Creating Tables, Queries, Forms, and Reports in a Database</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rsidR="00D467F9" w:rsidRDefault="00566301">
      <w:pPr>
        <w:pStyle w:val="SAMStartupStep"/>
      </w:pPr>
      <w:r>
        <w:t xml:space="preserve">Open the file </w:t>
      </w:r>
      <w:r>
        <w:rPr>
          <w:b/>
        </w:rPr>
        <w:t>SC_AC19_CS1-3a_</w:t>
      </w:r>
      <w:r>
        <w:rPr>
          <w:b/>
          <w:i/>
        </w:rPr>
        <w:t>FirstLastName</w:t>
      </w:r>
      <w:r>
        <w:rPr>
          <w:b/>
        </w:rPr>
        <w:t>_1.accdb</w:t>
      </w:r>
      <w:r>
        <w:t>, available for download from the SAM website.</w:t>
      </w:r>
    </w:p>
    <w:p w:rsidR="00D467F9" w:rsidRDefault="00566301">
      <w:pPr>
        <w:pStyle w:val="SAMStartupStep"/>
        <w:keepNext/>
      </w:pPr>
      <w:r>
        <w:t xml:space="preserve">Save the file as </w:t>
      </w:r>
      <w:r>
        <w:rPr>
          <w:b/>
        </w:rPr>
        <w:t>SC_AC19_CS1-3a_</w:t>
      </w:r>
      <w:r>
        <w:rPr>
          <w:b/>
          <w:i/>
        </w:rPr>
        <w:t>FirstLastName</w:t>
      </w:r>
      <w:r>
        <w:rPr>
          <w:b/>
        </w:rPr>
        <w:t>_2.accdb</w:t>
      </w:r>
      <w:r>
        <w:t xml:space="preserve"> by changing the “1” to a “2”.</w:t>
      </w:r>
    </w:p>
    <w:p w:rsidR="00D467F9" w:rsidRDefault="00566301">
      <w:pPr>
        <w:pStyle w:val="SAMStartupSubStep"/>
      </w:pPr>
      <w:r>
        <w:t>If you do not see the .accdb file extension in the Save As dialog box, do not type it. The program will add the file extension for you automatically.</w:t>
      </w:r>
    </w:p>
    <w:p w:rsidR="00D467F9" w:rsidRDefault="00566301">
      <w:pPr>
        <w:pStyle w:val="SAMStartupStep"/>
        <w:keepNext/>
      </w:pPr>
      <w:r>
        <w:t>To complete this SAM Project, you will also need to download and save the following data files from the SAM website onto your computer:</w:t>
      </w:r>
    </w:p>
    <w:p w:rsidR="00D467F9" w:rsidRDefault="00566301">
      <w:pPr>
        <w:pStyle w:val="SAMResourceFileList"/>
      </w:pPr>
      <w:r>
        <w:t>Support_AC19_CS1-3a_Advertisers.xlsx</w:t>
      </w:r>
    </w:p>
    <w:p w:rsidR="00D467F9" w:rsidRDefault="00566301">
      <w:pPr>
        <w:pStyle w:val="SAMStartupStep"/>
      </w:pPr>
      <w:r>
        <w:t xml:space="preserve">Open the </w:t>
      </w:r>
      <w:r>
        <w:rPr>
          <w:b/>
        </w:rPr>
        <w:t>_GradingInfoTable</w:t>
      </w:r>
      <w:r>
        <w:t xml:space="preserve"> table and ensure that your first and last name is displayed as the first record in the table. If the table does not contain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rsidR="00D467F9" w:rsidRPr="00DE08C4" w:rsidRDefault="00566301">
      <w:pPr>
        <w:pStyle w:val="SAMProjectSteps"/>
        <w:keepNext/>
        <w:rPr>
          <w:strike/>
        </w:rPr>
      </w:pPr>
      <w:r w:rsidRPr="00DE08C4">
        <w:rPr>
          <w:strike/>
        </w:rPr>
        <w:t xml:space="preserve">The Economic Development Professional Organization hosts an annual conference for its members, college students, and other interested persons to share new ideas, discuss problems, and brainstorm solutions. You are a conference coordinator responsible for registration. </w:t>
      </w:r>
      <w:r w:rsidRPr="00DE08C4">
        <w:rPr>
          <w:strike/>
        </w:rPr>
        <w:br/>
      </w:r>
      <w:r w:rsidRPr="00DE08C4">
        <w:rPr>
          <w:strike/>
        </w:rPr>
        <w:br/>
        <w:t>Create a new table in Datasheet View with the following options:</w:t>
      </w:r>
      <w:r w:rsidRPr="00DE08C4">
        <w:rPr>
          <w:strike/>
        </w:rPr>
        <w:br/>
      </w:r>
    </w:p>
    <w:p w:rsidR="00D467F9" w:rsidRPr="00DE08C4" w:rsidRDefault="00566301">
      <w:pPr>
        <w:pStyle w:val="SAMProjectSubSteps"/>
        <w:keepNext/>
        <w:rPr>
          <w:strike/>
        </w:rPr>
      </w:pPr>
      <w:r w:rsidRPr="00DE08C4">
        <w:rPr>
          <w:strike/>
        </w:rPr>
        <w:t xml:space="preserve">Rename the default primary key </w:t>
      </w:r>
      <w:r w:rsidRPr="00DE08C4">
        <w:rPr>
          <w:i/>
          <w:strike/>
        </w:rPr>
        <w:t>ID</w:t>
      </w:r>
      <w:r w:rsidRPr="00DE08C4">
        <w:rPr>
          <w:strike/>
        </w:rPr>
        <w:t xml:space="preserve"> field to </w:t>
      </w:r>
      <w:r w:rsidRPr="00DE08C4">
        <w:rPr>
          <w:b/>
          <w:strike/>
        </w:rPr>
        <w:t>AdvertiserID</w:t>
      </w:r>
      <w:r w:rsidRPr="00DE08C4">
        <w:rPr>
          <w:strike/>
        </w:rPr>
        <w:t xml:space="preserve"> and change the data type to </w:t>
      </w:r>
      <w:r w:rsidRPr="00DE08C4">
        <w:rPr>
          <w:b/>
          <w:strike/>
        </w:rPr>
        <w:t>Short Text</w:t>
      </w:r>
      <w:r w:rsidRPr="00DE08C4">
        <w:rPr>
          <w:strike/>
        </w:rPr>
        <w:t>. (</w:t>
      </w:r>
      <w:r w:rsidRPr="00DE08C4">
        <w:rPr>
          <w:i/>
          <w:strike/>
        </w:rPr>
        <w:t>Hint:</w:t>
      </w:r>
      <w:r w:rsidRPr="00DE08C4">
        <w:rPr>
          <w:strike/>
        </w:rPr>
        <w:t xml:space="preserve"> </w:t>
      </w:r>
      <w:r w:rsidRPr="00DE08C4">
        <w:rPr>
          <w:i/>
          <w:strike/>
        </w:rPr>
        <w:t>AdvertiserID</w:t>
      </w:r>
      <w:r w:rsidRPr="00DE08C4">
        <w:rPr>
          <w:strike/>
        </w:rPr>
        <w:t xml:space="preserve"> should remain the primary key.)</w:t>
      </w:r>
    </w:p>
    <w:p w:rsidR="00D467F9" w:rsidRPr="00DE08C4" w:rsidRDefault="00566301">
      <w:pPr>
        <w:pStyle w:val="SAMProjectSubSteps"/>
        <w:keepNext/>
        <w:rPr>
          <w:strike/>
        </w:rPr>
      </w:pPr>
      <w:r w:rsidRPr="00DE08C4">
        <w:rPr>
          <w:strike/>
        </w:rPr>
        <w:t xml:space="preserve">Add a new field with the name </w:t>
      </w:r>
      <w:r w:rsidRPr="00DE08C4">
        <w:rPr>
          <w:b/>
          <w:strike/>
        </w:rPr>
        <w:t>AdvertiserName</w:t>
      </w:r>
      <w:r w:rsidRPr="00DE08C4">
        <w:rPr>
          <w:strike/>
        </w:rPr>
        <w:t xml:space="preserve"> and the </w:t>
      </w:r>
      <w:r w:rsidRPr="00DE08C4">
        <w:rPr>
          <w:b/>
          <w:strike/>
        </w:rPr>
        <w:t>Short Text</w:t>
      </w:r>
      <w:r w:rsidRPr="00DE08C4">
        <w:rPr>
          <w:strike/>
        </w:rPr>
        <w:t xml:space="preserve"> data type.</w:t>
      </w:r>
    </w:p>
    <w:p w:rsidR="00D467F9" w:rsidRPr="00DE08C4" w:rsidRDefault="00566301">
      <w:pPr>
        <w:pStyle w:val="SAMProjectSubSteps"/>
        <w:keepNext/>
        <w:rPr>
          <w:strike/>
        </w:rPr>
      </w:pPr>
      <w:r w:rsidRPr="00DE08C4">
        <w:rPr>
          <w:strike/>
        </w:rPr>
        <w:t xml:space="preserve">Add a third field to the table with the name </w:t>
      </w:r>
      <w:r w:rsidRPr="00DE08C4">
        <w:rPr>
          <w:b/>
          <w:strike/>
        </w:rPr>
        <w:t>ContactLName</w:t>
      </w:r>
      <w:r w:rsidRPr="00DE08C4">
        <w:rPr>
          <w:strike/>
        </w:rPr>
        <w:t xml:space="preserve"> and the </w:t>
      </w:r>
      <w:r w:rsidRPr="00DE08C4">
        <w:rPr>
          <w:b/>
          <w:strike/>
        </w:rPr>
        <w:t>Short Text</w:t>
      </w:r>
      <w:r w:rsidRPr="00DE08C4">
        <w:rPr>
          <w:strike/>
        </w:rPr>
        <w:t xml:space="preserve"> data type.</w:t>
      </w:r>
    </w:p>
    <w:p w:rsidR="00D467F9" w:rsidRPr="00DE08C4" w:rsidRDefault="00566301">
      <w:pPr>
        <w:pStyle w:val="SAMProjectSubSteps"/>
        <w:keepNext/>
        <w:rPr>
          <w:strike/>
        </w:rPr>
      </w:pPr>
      <w:r w:rsidRPr="00DE08C4">
        <w:rPr>
          <w:strike/>
        </w:rPr>
        <w:t xml:space="preserve">Add a fourth field to the table with the name </w:t>
      </w:r>
      <w:r w:rsidRPr="00DE08C4">
        <w:rPr>
          <w:b/>
          <w:strike/>
        </w:rPr>
        <w:t>ContactFName</w:t>
      </w:r>
      <w:r w:rsidRPr="00DE08C4">
        <w:rPr>
          <w:strike/>
        </w:rPr>
        <w:t xml:space="preserve"> and the </w:t>
      </w:r>
      <w:r w:rsidRPr="00DE08C4">
        <w:rPr>
          <w:b/>
          <w:strike/>
        </w:rPr>
        <w:t>Short Text</w:t>
      </w:r>
      <w:r w:rsidRPr="00DE08C4">
        <w:rPr>
          <w:strike/>
        </w:rPr>
        <w:t xml:space="preserve"> data type.</w:t>
      </w:r>
    </w:p>
    <w:p w:rsidR="00D467F9" w:rsidRPr="00DE08C4" w:rsidRDefault="00566301">
      <w:pPr>
        <w:pStyle w:val="SAMProjectSubSteps"/>
        <w:rPr>
          <w:strike/>
        </w:rPr>
      </w:pPr>
      <w:r w:rsidRPr="00DE08C4">
        <w:rPr>
          <w:strike/>
        </w:rPr>
        <w:t xml:space="preserve">Add a fifth field to the table with the name </w:t>
      </w:r>
      <w:r w:rsidRPr="00DE08C4">
        <w:rPr>
          <w:b/>
          <w:strike/>
        </w:rPr>
        <w:t>Cost</w:t>
      </w:r>
      <w:r w:rsidRPr="00DE08C4">
        <w:rPr>
          <w:strike/>
        </w:rPr>
        <w:t xml:space="preserve"> and the </w:t>
      </w:r>
      <w:r w:rsidRPr="00DE08C4">
        <w:rPr>
          <w:b/>
          <w:strike/>
        </w:rPr>
        <w:t>Currency</w:t>
      </w:r>
      <w:r w:rsidRPr="00DE08C4">
        <w:rPr>
          <w:strike/>
        </w:rPr>
        <w:t xml:space="preserve"> data type.</w:t>
      </w:r>
      <w:r w:rsidRPr="00DE08C4">
        <w:rPr>
          <w:strike/>
        </w:rPr>
        <w:br/>
      </w:r>
      <w:r w:rsidRPr="00DE08C4">
        <w:rPr>
          <w:strike/>
        </w:rPr>
        <w:br/>
        <w:t xml:space="preserve">Save the table with the name </w:t>
      </w:r>
      <w:r w:rsidRPr="00DE08C4">
        <w:rPr>
          <w:b/>
          <w:strike/>
        </w:rPr>
        <w:t>Advertisers</w:t>
      </w:r>
      <w:r w:rsidRPr="00DE08C4">
        <w:rPr>
          <w:strike/>
        </w:rPr>
        <w:t xml:space="preserve"> and close the table.</w:t>
      </w:r>
    </w:p>
    <w:p w:rsidR="00D467F9" w:rsidRPr="00E427B9" w:rsidRDefault="00566301">
      <w:pPr>
        <w:pStyle w:val="SAMProjectSteps"/>
        <w:rPr>
          <w:strike/>
        </w:rPr>
      </w:pPr>
      <w:r w:rsidRPr="00E427B9">
        <w:rPr>
          <w:strike/>
        </w:rPr>
        <w:t xml:space="preserve">Use the Import Spreadsheet Wizard to import the data from the </w:t>
      </w:r>
      <w:r w:rsidRPr="00E427B9">
        <w:rPr>
          <w:b/>
          <w:strike/>
        </w:rPr>
        <w:t>Support_AC19_CS1-3a_Advertisers.xlsx</w:t>
      </w:r>
      <w:r w:rsidRPr="00E427B9">
        <w:rPr>
          <w:strike/>
        </w:rPr>
        <w:t xml:space="preserve"> file and </w:t>
      </w:r>
      <w:r w:rsidRPr="00E427B9">
        <w:rPr>
          <w:b/>
          <w:strike/>
        </w:rPr>
        <w:t>append</w:t>
      </w:r>
      <w:r w:rsidRPr="00E427B9">
        <w:rPr>
          <w:strike/>
        </w:rPr>
        <w:t xml:space="preserve"> to the </w:t>
      </w:r>
      <w:r w:rsidRPr="00E427B9">
        <w:rPr>
          <w:i/>
          <w:strike/>
        </w:rPr>
        <w:t>Advertisers</w:t>
      </w:r>
      <w:r w:rsidRPr="00E427B9">
        <w:rPr>
          <w:strike/>
        </w:rPr>
        <w:t xml:space="preserve"> table. Do not save the import steps. </w:t>
      </w:r>
    </w:p>
    <w:p w:rsidR="00D467F9" w:rsidRPr="00E427B9" w:rsidRDefault="00566301">
      <w:pPr>
        <w:pStyle w:val="SAMProjectSteps"/>
        <w:keepNext/>
        <w:rPr>
          <w:strike/>
        </w:rPr>
      </w:pPr>
      <w:r w:rsidRPr="00E427B9">
        <w:rPr>
          <w:strike/>
        </w:rPr>
        <w:lastRenderedPageBreak/>
        <w:t>Create a new table in Design View with the following options:</w:t>
      </w:r>
    </w:p>
    <w:p w:rsidR="00D467F9" w:rsidRPr="00E427B9" w:rsidRDefault="00566301">
      <w:pPr>
        <w:pStyle w:val="SAMProjectSubSteps"/>
        <w:keepNext/>
        <w:rPr>
          <w:strike/>
        </w:rPr>
      </w:pPr>
      <w:r w:rsidRPr="00E427B9">
        <w:rPr>
          <w:strike/>
        </w:rPr>
        <w:t xml:space="preserve">Add a field with the name </w:t>
      </w:r>
      <w:r w:rsidRPr="00E427B9">
        <w:rPr>
          <w:b/>
          <w:strike/>
        </w:rPr>
        <w:t>SponsorID</w:t>
      </w:r>
      <w:r w:rsidRPr="00E427B9">
        <w:rPr>
          <w:strike/>
        </w:rPr>
        <w:t xml:space="preserve"> and the </w:t>
      </w:r>
      <w:r w:rsidRPr="00E427B9">
        <w:rPr>
          <w:b/>
          <w:strike/>
        </w:rPr>
        <w:t>Short Text</w:t>
      </w:r>
      <w:r w:rsidRPr="00E427B9">
        <w:rPr>
          <w:strike/>
        </w:rPr>
        <w:t xml:space="preserve"> data type. Change the field size to </w:t>
      </w:r>
      <w:r w:rsidRPr="00E427B9">
        <w:rPr>
          <w:b/>
          <w:strike/>
        </w:rPr>
        <w:t>4</w:t>
      </w:r>
      <w:r w:rsidRPr="00E427B9">
        <w:rPr>
          <w:strike/>
        </w:rPr>
        <w:t>.</w:t>
      </w:r>
    </w:p>
    <w:p w:rsidR="00D467F9" w:rsidRPr="00E427B9" w:rsidRDefault="00566301">
      <w:pPr>
        <w:pStyle w:val="SAMProjectSubSteps"/>
        <w:keepNext/>
        <w:rPr>
          <w:strike/>
        </w:rPr>
      </w:pPr>
      <w:r w:rsidRPr="00E427B9">
        <w:rPr>
          <w:strike/>
        </w:rPr>
        <w:t xml:space="preserve">Set </w:t>
      </w:r>
      <w:r w:rsidRPr="00E427B9">
        <w:rPr>
          <w:i/>
          <w:strike/>
        </w:rPr>
        <w:t>SponsorID</w:t>
      </w:r>
      <w:r w:rsidRPr="00E427B9">
        <w:rPr>
          <w:strike/>
        </w:rPr>
        <w:t xml:space="preserve"> as the primary key for the table.</w:t>
      </w:r>
    </w:p>
    <w:p w:rsidR="00D467F9" w:rsidRPr="00E427B9" w:rsidRDefault="00566301">
      <w:pPr>
        <w:pStyle w:val="SAMProjectSubSteps"/>
        <w:keepNext/>
        <w:rPr>
          <w:strike/>
        </w:rPr>
      </w:pPr>
      <w:r w:rsidRPr="00E427B9">
        <w:rPr>
          <w:strike/>
        </w:rPr>
        <w:t xml:space="preserve">Add a field with the name </w:t>
      </w:r>
      <w:r w:rsidRPr="00E427B9">
        <w:rPr>
          <w:b/>
          <w:strike/>
        </w:rPr>
        <w:t>SponsorName</w:t>
      </w:r>
      <w:r w:rsidRPr="00E427B9">
        <w:rPr>
          <w:strike/>
        </w:rPr>
        <w:t xml:space="preserve"> and the </w:t>
      </w:r>
      <w:r w:rsidRPr="00E427B9">
        <w:rPr>
          <w:b/>
          <w:strike/>
        </w:rPr>
        <w:t>Short Text</w:t>
      </w:r>
      <w:r w:rsidRPr="00E427B9">
        <w:rPr>
          <w:strike/>
        </w:rPr>
        <w:t xml:space="preserve"> data type.</w:t>
      </w:r>
    </w:p>
    <w:p w:rsidR="00D467F9" w:rsidRPr="00C92BEC" w:rsidRDefault="00566301">
      <w:pPr>
        <w:pStyle w:val="SAMProjectSubSteps"/>
        <w:rPr>
          <w:strike/>
        </w:rPr>
      </w:pPr>
      <w:r w:rsidRPr="00E427B9">
        <w:rPr>
          <w:strike/>
        </w:rPr>
        <w:t xml:space="preserve">Add a third field with the name </w:t>
      </w:r>
      <w:r w:rsidRPr="00E427B9">
        <w:rPr>
          <w:b/>
          <w:strike/>
        </w:rPr>
        <w:t>Amount</w:t>
      </w:r>
      <w:r w:rsidRPr="00E427B9">
        <w:rPr>
          <w:strike/>
        </w:rPr>
        <w:t xml:space="preserve"> and the </w:t>
      </w:r>
      <w:r w:rsidRPr="00E427B9">
        <w:rPr>
          <w:b/>
          <w:strike/>
        </w:rPr>
        <w:t>Currency</w:t>
      </w:r>
      <w:r w:rsidRPr="00E427B9">
        <w:rPr>
          <w:strike/>
        </w:rPr>
        <w:t xml:space="preserve"> data type.</w:t>
      </w:r>
      <w:r w:rsidRPr="00E427B9">
        <w:rPr>
          <w:strike/>
        </w:rPr>
        <w:br/>
      </w:r>
      <w:r>
        <w:br/>
      </w:r>
      <w:r w:rsidRPr="00C92BEC">
        <w:rPr>
          <w:strike/>
        </w:rPr>
        <w:t xml:space="preserve">Save the table with the name </w:t>
      </w:r>
      <w:r w:rsidRPr="00C92BEC">
        <w:rPr>
          <w:b/>
          <w:strike/>
        </w:rPr>
        <w:t>Sponsors</w:t>
      </w:r>
      <w:r w:rsidRPr="00C92BEC">
        <w:rPr>
          <w:strike/>
        </w:rPr>
        <w:t xml:space="preserve"> and switch to Datasheet View.</w:t>
      </w:r>
    </w:p>
    <w:p w:rsidR="00D467F9" w:rsidRPr="00C92BEC" w:rsidRDefault="00566301">
      <w:pPr>
        <w:pStyle w:val="SAMProjectSteps"/>
        <w:rPr>
          <w:strike/>
        </w:rPr>
      </w:pPr>
      <w:r w:rsidRPr="00C92BEC">
        <w:rPr>
          <w:strike/>
        </w:rPr>
        <w:t xml:space="preserve">With the </w:t>
      </w:r>
      <w:r w:rsidRPr="00C92BEC">
        <w:rPr>
          <w:i/>
          <w:strike/>
        </w:rPr>
        <w:t>Sponsors</w:t>
      </w:r>
      <w:r w:rsidRPr="00C92BEC">
        <w:rPr>
          <w:strike/>
        </w:rPr>
        <w:t xml:space="preserve"> table open in Datasheet View, add the record shown in Table 1. </w:t>
      </w:r>
      <w:r w:rsidRPr="00C92BEC">
        <w:rPr>
          <w:b/>
          <w:strike/>
        </w:rPr>
        <w:t>Resize</w:t>
      </w:r>
      <w:r w:rsidRPr="00C92BEC">
        <w:rPr>
          <w:strike/>
        </w:rPr>
        <w:t xml:space="preserve"> the </w:t>
      </w:r>
      <w:r w:rsidRPr="00C92BEC">
        <w:rPr>
          <w:i/>
          <w:strike/>
        </w:rPr>
        <w:t>SponsorName</w:t>
      </w:r>
      <w:r w:rsidRPr="00C92BEC">
        <w:rPr>
          <w:strike/>
        </w:rPr>
        <w:t xml:space="preserve"> field so that the field value is completely visible. Save the changes and close the </w:t>
      </w:r>
      <w:r w:rsidRPr="00C92BEC">
        <w:rPr>
          <w:i/>
          <w:strike/>
        </w:rPr>
        <w:t>Sponsors</w:t>
      </w:r>
      <w:r w:rsidRPr="00C92BEC">
        <w:rPr>
          <w:strike/>
        </w:rPr>
        <w:t xml:space="preserve"> table.</w:t>
      </w:r>
    </w:p>
    <w:p w:rsidR="00D467F9" w:rsidRPr="00C92BEC" w:rsidRDefault="00566301">
      <w:pPr>
        <w:pStyle w:val="SAMStepsFigureTable"/>
        <w:rPr>
          <w:strike/>
        </w:rPr>
      </w:pPr>
      <w:r w:rsidRPr="00C92BEC">
        <w:rPr>
          <w:strike/>
        </w:rPr>
        <w:t>Table 1: New Record for Sponsors Table</w:t>
      </w:r>
    </w:p>
    <w:p w:rsidR="00D467F9" w:rsidRPr="00C92BEC" w:rsidRDefault="00D467F9">
      <w:pPr>
        <w:keepNext/>
        <w:rPr>
          <w:strike/>
        </w:rPr>
      </w:pPr>
    </w:p>
    <w:tbl>
      <w:tblPr>
        <w:tblStyle w:val="TableGrid"/>
        <w:tblW w:w="0" w:type="auto"/>
        <w:jc w:val="center"/>
        <w:tblLook w:val="04A0" w:firstRow="1" w:lastRow="0" w:firstColumn="1" w:lastColumn="0" w:noHBand="0" w:noVBand="1"/>
        <w:tblDescription w:val="SponsorID: S020&#10;SponsorName: Dynamic Growth&#10;Amount: $5,000"/>
      </w:tblPr>
      <w:tblGrid>
        <w:gridCol w:w="3116"/>
        <w:gridCol w:w="3117"/>
        <w:gridCol w:w="3117"/>
      </w:tblGrid>
      <w:tr w:rsidR="00041E34" w:rsidRPr="00C92BEC" w:rsidTr="00284A32">
        <w:trPr>
          <w:jc w:val="center"/>
        </w:trPr>
        <w:tc>
          <w:tcPr>
            <w:tcW w:w="3116" w:type="dxa"/>
          </w:tcPr>
          <w:p w:rsidR="00D467F9" w:rsidRPr="00C92BEC" w:rsidRDefault="00566301">
            <w:pPr>
              <w:rPr>
                <w:strike/>
              </w:rPr>
            </w:pPr>
            <w:r w:rsidRPr="00C92BEC">
              <w:rPr>
                <w:rFonts w:ascii="Verdana" w:eastAsia="Verdana" w:hAnsi="Verdana" w:cs="Verdana"/>
                <w:i/>
                <w:strike/>
                <w:sz w:val="20"/>
                <w:szCs w:val="20"/>
              </w:rPr>
              <w:t>SponsorID</w:t>
            </w:r>
          </w:p>
        </w:tc>
        <w:tc>
          <w:tcPr>
            <w:tcW w:w="3117" w:type="dxa"/>
          </w:tcPr>
          <w:p w:rsidR="00D467F9" w:rsidRPr="00C92BEC" w:rsidRDefault="00566301">
            <w:pPr>
              <w:rPr>
                <w:strike/>
              </w:rPr>
            </w:pPr>
            <w:r w:rsidRPr="00C92BEC">
              <w:rPr>
                <w:rFonts w:ascii="Verdana" w:eastAsia="Verdana" w:hAnsi="Verdana" w:cs="Verdana"/>
                <w:i/>
                <w:strike/>
                <w:sz w:val="20"/>
                <w:szCs w:val="20"/>
              </w:rPr>
              <w:t>SponsorName</w:t>
            </w:r>
          </w:p>
        </w:tc>
        <w:tc>
          <w:tcPr>
            <w:tcW w:w="3117" w:type="dxa"/>
          </w:tcPr>
          <w:p w:rsidR="00D467F9" w:rsidRPr="00C92BEC" w:rsidRDefault="00566301">
            <w:pPr>
              <w:rPr>
                <w:strike/>
              </w:rPr>
            </w:pPr>
            <w:r w:rsidRPr="00C92BEC">
              <w:rPr>
                <w:rFonts w:ascii="Verdana" w:eastAsia="Verdana" w:hAnsi="Verdana" w:cs="Verdana"/>
                <w:i/>
                <w:strike/>
                <w:sz w:val="20"/>
                <w:szCs w:val="20"/>
              </w:rPr>
              <w:t>Amount</w:t>
            </w:r>
          </w:p>
        </w:tc>
      </w:tr>
      <w:tr w:rsidR="00041E34" w:rsidRPr="00C92BEC" w:rsidTr="00284A32">
        <w:trPr>
          <w:jc w:val="center"/>
        </w:trPr>
        <w:tc>
          <w:tcPr>
            <w:tcW w:w="3116" w:type="dxa"/>
          </w:tcPr>
          <w:p w:rsidR="00D467F9" w:rsidRPr="00C92BEC" w:rsidRDefault="00566301">
            <w:pPr>
              <w:rPr>
                <w:strike/>
              </w:rPr>
            </w:pPr>
            <w:r w:rsidRPr="00C92BEC">
              <w:rPr>
                <w:rFonts w:ascii="Verdana" w:eastAsia="Verdana" w:hAnsi="Verdana" w:cs="Verdana"/>
                <w:b/>
                <w:strike/>
                <w:sz w:val="20"/>
                <w:szCs w:val="20"/>
              </w:rPr>
              <w:t>S020</w:t>
            </w:r>
          </w:p>
        </w:tc>
        <w:tc>
          <w:tcPr>
            <w:tcW w:w="3117" w:type="dxa"/>
          </w:tcPr>
          <w:p w:rsidR="00D467F9" w:rsidRPr="00C92BEC" w:rsidRDefault="00566301">
            <w:pPr>
              <w:rPr>
                <w:strike/>
              </w:rPr>
            </w:pPr>
            <w:r w:rsidRPr="00C92BEC">
              <w:rPr>
                <w:rFonts w:ascii="Verdana" w:eastAsia="Verdana" w:hAnsi="Verdana" w:cs="Verdana"/>
                <w:b/>
                <w:strike/>
                <w:sz w:val="20"/>
                <w:szCs w:val="20"/>
              </w:rPr>
              <w:t>Dynamic Growth</w:t>
            </w:r>
          </w:p>
        </w:tc>
        <w:tc>
          <w:tcPr>
            <w:tcW w:w="3117" w:type="dxa"/>
          </w:tcPr>
          <w:p w:rsidR="00D467F9" w:rsidRPr="00C92BEC" w:rsidRDefault="00566301">
            <w:pPr>
              <w:rPr>
                <w:strike/>
              </w:rPr>
            </w:pPr>
            <w:r w:rsidRPr="00C92BEC">
              <w:rPr>
                <w:rFonts w:ascii="Verdana" w:eastAsia="Verdana" w:hAnsi="Verdana" w:cs="Verdana"/>
                <w:b/>
                <w:strike/>
                <w:sz w:val="20"/>
                <w:szCs w:val="20"/>
              </w:rPr>
              <w:t>$5,000</w:t>
            </w:r>
          </w:p>
        </w:tc>
      </w:tr>
    </w:tbl>
    <w:p w:rsidR="00D467F9" w:rsidRPr="00C92BEC" w:rsidRDefault="00D467F9">
      <w:pPr>
        <w:rPr>
          <w:strike/>
        </w:rPr>
      </w:pPr>
    </w:p>
    <w:p w:rsidR="00D467F9" w:rsidRPr="00C92BEC" w:rsidRDefault="00566301">
      <w:pPr>
        <w:pStyle w:val="SAMProjectSteps"/>
        <w:rPr>
          <w:strike/>
        </w:rPr>
      </w:pPr>
      <w:r w:rsidRPr="00C92BEC">
        <w:rPr>
          <w:strike/>
        </w:rPr>
        <w:t xml:space="preserve">Open the </w:t>
      </w:r>
      <w:r w:rsidRPr="00C92BEC">
        <w:rPr>
          <w:i/>
          <w:strike/>
        </w:rPr>
        <w:t>Attendees</w:t>
      </w:r>
      <w:r w:rsidRPr="00C92BEC">
        <w:rPr>
          <w:strike/>
        </w:rPr>
        <w:t xml:space="preserve"> table in Datasheet View and </w:t>
      </w:r>
      <w:r w:rsidRPr="00C92BEC">
        <w:rPr>
          <w:b/>
          <w:strike/>
        </w:rPr>
        <w:t>delete</w:t>
      </w:r>
      <w:r w:rsidRPr="00C92BEC">
        <w:rPr>
          <w:strike/>
        </w:rPr>
        <w:t xml:space="preserve"> the record for the attendee with an </w:t>
      </w:r>
      <w:r w:rsidRPr="00C92BEC">
        <w:rPr>
          <w:i/>
          <w:strike/>
        </w:rPr>
        <w:t>AttendeeID</w:t>
      </w:r>
      <w:r w:rsidRPr="00C92BEC">
        <w:rPr>
          <w:strike/>
        </w:rPr>
        <w:t xml:space="preserve"> of </w:t>
      </w:r>
      <w:r w:rsidRPr="00C92BEC">
        <w:rPr>
          <w:b/>
          <w:strike/>
        </w:rPr>
        <w:t>TL001</w:t>
      </w:r>
      <w:r w:rsidRPr="00C92BEC">
        <w:rPr>
          <w:strike/>
        </w:rPr>
        <w:t xml:space="preserve">. </w:t>
      </w:r>
    </w:p>
    <w:p w:rsidR="00D467F9" w:rsidRPr="00C92BEC" w:rsidRDefault="00566301">
      <w:pPr>
        <w:pStyle w:val="SAMProjectSteps"/>
        <w:keepNext/>
        <w:rPr>
          <w:strike/>
        </w:rPr>
      </w:pPr>
      <w:r w:rsidRPr="00C92BEC">
        <w:rPr>
          <w:strike/>
        </w:rPr>
        <w:t xml:space="preserve">Switch to Design View for the </w:t>
      </w:r>
      <w:r w:rsidRPr="00C92BEC">
        <w:rPr>
          <w:i/>
          <w:strike/>
        </w:rPr>
        <w:t>Attendees</w:t>
      </w:r>
      <w:r w:rsidRPr="00C92BEC">
        <w:rPr>
          <w:strike/>
        </w:rPr>
        <w:t xml:space="preserve"> table and make the following changes:</w:t>
      </w:r>
    </w:p>
    <w:p w:rsidR="00D467F9" w:rsidRPr="00C92BEC" w:rsidRDefault="00566301">
      <w:pPr>
        <w:pStyle w:val="SAMProjectSubSteps"/>
        <w:keepNext/>
        <w:rPr>
          <w:strike/>
        </w:rPr>
      </w:pPr>
      <w:r w:rsidRPr="00C92BEC">
        <w:rPr>
          <w:strike/>
        </w:rPr>
        <w:t xml:space="preserve">Change the name of the </w:t>
      </w:r>
      <w:r w:rsidRPr="00C92BEC">
        <w:rPr>
          <w:i/>
          <w:strike/>
        </w:rPr>
        <w:t>Street</w:t>
      </w:r>
      <w:r w:rsidRPr="00C92BEC">
        <w:rPr>
          <w:strike/>
        </w:rPr>
        <w:t xml:space="preserve"> field using </w:t>
      </w:r>
      <w:r w:rsidRPr="00C92BEC">
        <w:rPr>
          <w:b/>
          <w:strike/>
        </w:rPr>
        <w:t>Address</w:t>
      </w:r>
      <w:r w:rsidRPr="00C92BEC">
        <w:rPr>
          <w:strike/>
        </w:rPr>
        <w:t xml:space="preserve"> as the new field name.</w:t>
      </w:r>
    </w:p>
    <w:p w:rsidR="00D467F9" w:rsidRPr="00C92BEC" w:rsidRDefault="00566301">
      <w:pPr>
        <w:pStyle w:val="SAMProjectSubSteps"/>
        <w:rPr>
          <w:strike/>
        </w:rPr>
      </w:pPr>
      <w:r w:rsidRPr="00C92BEC">
        <w:rPr>
          <w:strike/>
        </w:rPr>
        <w:t xml:space="preserve">Add a new field to the end of the table with the name </w:t>
      </w:r>
      <w:r w:rsidRPr="00C92BEC">
        <w:rPr>
          <w:b/>
          <w:strike/>
        </w:rPr>
        <w:t>CellPhone</w:t>
      </w:r>
      <w:r w:rsidRPr="00C92BEC">
        <w:rPr>
          <w:strike/>
        </w:rPr>
        <w:t xml:space="preserve"> and the </w:t>
      </w:r>
      <w:r w:rsidRPr="00C92BEC">
        <w:rPr>
          <w:b/>
          <w:strike/>
        </w:rPr>
        <w:t>Short Text</w:t>
      </w:r>
      <w:r w:rsidRPr="00C92BEC">
        <w:rPr>
          <w:strike/>
        </w:rPr>
        <w:t xml:space="preserve"> data type. </w:t>
      </w:r>
      <w:r w:rsidRPr="00C92BEC">
        <w:rPr>
          <w:strike/>
        </w:rPr>
        <w:br/>
      </w:r>
      <w:r w:rsidRPr="00C92BEC">
        <w:rPr>
          <w:strike/>
        </w:rPr>
        <w:br/>
        <w:t>Save the changes and close the table.</w:t>
      </w:r>
    </w:p>
    <w:p w:rsidR="00D467F9" w:rsidRPr="00566301" w:rsidRDefault="00566301">
      <w:pPr>
        <w:pStyle w:val="SAMProjectSteps"/>
        <w:keepNext/>
        <w:rPr>
          <w:strike/>
        </w:rPr>
      </w:pPr>
      <w:r w:rsidRPr="00566301">
        <w:rPr>
          <w:strike/>
        </w:rPr>
        <w:t xml:space="preserve">Use the </w:t>
      </w:r>
      <w:r w:rsidRPr="00566301">
        <w:rPr>
          <w:b/>
          <w:strike/>
        </w:rPr>
        <w:t>Simple Query Wizard</w:t>
      </w:r>
      <w:r w:rsidRPr="00566301">
        <w:rPr>
          <w:strike/>
        </w:rPr>
        <w:t xml:space="preserve"> to create a query based on the </w:t>
      </w:r>
      <w:r w:rsidRPr="00566301">
        <w:rPr>
          <w:i/>
          <w:strike/>
        </w:rPr>
        <w:t>Attendees</w:t>
      </w:r>
      <w:r w:rsidRPr="00566301">
        <w:rPr>
          <w:strike/>
        </w:rPr>
        <w:t xml:space="preserve"> table with the following options:</w:t>
      </w:r>
    </w:p>
    <w:p w:rsidR="00D467F9" w:rsidRPr="00566301" w:rsidRDefault="00566301">
      <w:pPr>
        <w:pStyle w:val="SAMProjectSubSteps"/>
        <w:keepNext/>
        <w:rPr>
          <w:strike/>
        </w:rPr>
      </w:pPr>
      <w:r w:rsidRPr="00566301">
        <w:rPr>
          <w:strike/>
        </w:rPr>
        <w:t xml:space="preserve">Include the </w:t>
      </w:r>
      <w:r w:rsidRPr="00566301">
        <w:rPr>
          <w:i/>
          <w:strike/>
        </w:rPr>
        <w:t>AttendeeID</w:t>
      </w:r>
      <w:r w:rsidRPr="00566301">
        <w:rPr>
          <w:strike/>
        </w:rPr>
        <w:t xml:space="preserve">, </w:t>
      </w:r>
      <w:r w:rsidRPr="00566301">
        <w:rPr>
          <w:i/>
          <w:strike/>
        </w:rPr>
        <w:t>FirstName</w:t>
      </w:r>
      <w:r w:rsidRPr="00566301">
        <w:rPr>
          <w:strike/>
        </w:rPr>
        <w:t xml:space="preserve">, </w:t>
      </w:r>
      <w:r w:rsidRPr="00566301">
        <w:rPr>
          <w:i/>
          <w:strike/>
        </w:rPr>
        <w:t>LastName</w:t>
      </w:r>
      <w:r w:rsidRPr="00566301">
        <w:rPr>
          <w:strike/>
        </w:rPr>
        <w:t xml:space="preserve">, and </w:t>
      </w:r>
      <w:r w:rsidRPr="00566301">
        <w:rPr>
          <w:i/>
          <w:strike/>
        </w:rPr>
        <w:t>CellPhone</w:t>
      </w:r>
      <w:r w:rsidRPr="00566301">
        <w:rPr>
          <w:strike/>
        </w:rPr>
        <w:t xml:space="preserve"> fields in that order.</w:t>
      </w:r>
    </w:p>
    <w:p w:rsidR="00D467F9" w:rsidRPr="00566301" w:rsidRDefault="00566301">
      <w:pPr>
        <w:pStyle w:val="SAMProjectSubSteps"/>
        <w:rPr>
          <w:strike/>
        </w:rPr>
      </w:pPr>
      <w:r w:rsidRPr="00566301">
        <w:rPr>
          <w:strike/>
        </w:rPr>
        <w:t xml:space="preserve">Save the query using </w:t>
      </w:r>
      <w:r w:rsidRPr="00566301">
        <w:rPr>
          <w:b/>
          <w:strike/>
        </w:rPr>
        <w:t>AttendeeContactInfo</w:t>
      </w:r>
      <w:r w:rsidRPr="00566301">
        <w:rPr>
          <w:strike/>
        </w:rPr>
        <w:t xml:space="preserve"> as the query name. </w:t>
      </w:r>
      <w:r w:rsidRPr="00566301">
        <w:rPr>
          <w:strike/>
        </w:rPr>
        <w:br/>
      </w:r>
      <w:r w:rsidRPr="00566301">
        <w:rPr>
          <w:strike/>
        </w:rPr>
        <w:br/>
        <w:t>View the query results and then close the query.</w:t>
      </w:r>
    </w:p>
    <w:p w:rsidR="00D467F9" w:rsidRPr="00566301" w:rsidRDefault="00566301">
      <w:pPr>
        <w:pStyle w:val="SAMProjectSteps"/>
        <w:keepNext/>
        <w:rPr>
          <w:strike/>
        </w:rPr>
      </w:pPr>
      <w:r w:rsidRPr="00566301">
        <w:rPr>
          <w:strike/>
        </w:rPr>
        <w:t xml:space="preserve">Use the </w:t>
      </w:r>
      <w:r w:rsidRPr="00566301">
        <w:rPr>
          <w:b/>
          <w:strike/>
        </w:rPr>
        <w:t>Form Wizard</w:t>
      </w:r>
      <w:r w:rsidRPr="00566301">
        <w:rPr>
          <w:strike/>
        </w:rPr>
        <w:t xml:space="preserve"> to create a form for the </w:t>
      </w:r>
      <w:r w:rsidRPr="00566301">
        <w:rPr>
          <w:i/>
          <w:strike/>
        </w:rPr>
        <w:t>Advertisers</w:t>
      </w:r>
      <w:r w:rsidRPr="00566301">
        <w:rPr>
          <w:strike/>
        </w:rPr>
        <w:t xml:space="preserve"> table with the following options: </w:t>
      </w:r>
    </w:p>
    <w:p w:rsidR="00D467F9" w:rsidRPr="00566301" w:rsidRDefault="00566301">
      <w:pPr>
        <w:pStyle w:val="SAMProjectSubSteps"/>
        <w:keepNext/>
        <w:rPr>
          <w:strike/>
        </w:rPr>
      </w:pPr>
      <w:r w:rsidRPr="00566301">
        <w:rPr>
          <w:strike/>
        </w:rPr>
        <w:t xml:space="preserve">Include the </w:t>
      </w:r>
      <w:r w:rsidRPr="00566301">
        <w:rPr>
          <w:i/>
          <w:strike/>
        </w:rPr>
        <w:t>AdvertiserID</w:t>
      </w:r>
      <w:r w:rsidRPr="00566301">
        <w:rPr>
          <w:strike/>
        </w:rPr>
        <w:t xml:space="preserve">, </w:t>
      </w:r>
      <w:r w:rsidRPr="00566301">
        <w:rPr>
          <w:i/>
          <w:strike/>
        </w:rPr>
        <w:t>AdvertiserName</w:t>
      </w:r>
      <w:r w:rsidRPr="00566301">
        <w:rPr>
          <w:strike/>
        </w:rPr>
        <w:t xml:space="preserve">, and </w:t>
      </w:r>
      <w:r w:rsidRPr="00566301">
        <w:rPr>
          <w:i/>
          <w:strike/>
        </w:rPr>
        <w:t>Cost</w:t>
      </w:r>
      <w:r w:rsidRPr="00566301">
        <w:rPr>
          <w:strike/>
        </w:rPr>
        <w:t xml:space="preserve"> fields. </w:t>
      </w:r>
    </w:p>
    <w:p w:rsidR="00D467F9" w:rsidRPr="00566301" w:rsidRDefault="00566301">
      <w:pPr>
        <w:pStyle w:val="SAMProjectSubSteps"/>
        <w:keepNext/>
        <w:rPr>
          <w:strike/>
        </w:rPr>
      </w:pPr>
      <w:r w:rsidRPr="00566301">
        <w:rPr>
          <w:strike/>
        </w:rPr>
        <w:t xml:space="preserve">Select the </w:t>
      </w:r>
      <w:r w:rsidRPr="00566301">
        <w:rPr>
          <w:b/>
          <w:strike/>
        </w:rPr>
        <w:t>Columnar</w:t>
      </w:r>
      <w:r w:rsidRPr="00566301">
        <w:rPr>
          <w:strike/>
        </w:rPr>
        <w:t xml:space="preserve"> layout.</w:t>
      </w:r>
    </w:p>
    <w:p w:rsidR="00D467F9" w:rsidRPr="00566301" w:rsidRDefault="00566301">
      <w:pPr>
        <w:pStyle w:val="SAMProjectSubSteps"/>
        <w:rPr>
          <w:strike/>
        </w:rPr>
      </w:pPr>
      <w:r w:rsidRPr="00566301">
        <w:rPr>
          <w:strike/>
        </w:rPr>
        <w:t xml:space="preserve">Assign the title </w:t>
      </w:r>
      <w:r w:rsidRPr="00566301">
        <w:rPr>
          <w:b/>
          <w:strike/>
        </w:rPr>
        <w:t>AdvertiserCostData</w:t>
      </w:r>
      <w:r w:rsidRPr="00566301">
        <w:rPr>
          <w:strike/>
        </w:rPr>
        <w:t xml:space="preserve"> to the form.</w:t>
      </w:r>
      <w:r w:rsidRPr="00566301">
        <w:rPr>
          <w:strike/>
        </w:rPr>
        <w:br/>
      </w:r>
      <w:r w:rsidRPr="00566301">
        <w:rPr>
          <w:strike/>
        </w:rPr>
        <w:br/>
        <w:t>View the form and then close it.</w:t>
      </w:r>
    </w:p>
    <w:p w:rsidR="00D467F9" w:rsidRPr="007602CD" w:rsidRDefault="00566301">
      <w:pPr>
        <w:pStyle w:val="SAMProjectSteps"/>
        <w:keepNext/>
        <w:rPr>
          <w:strike/>
        </w:rPr>
      </w:pPr>
      <w:r w:rsidRPr="007602CD">
        <w:rPr>
          <w:strike/>
        </w:rPr>
        <w:lastRenderedPageBreak/>
        <w:t xml:space="preserve">Use the </w:t>
      </w:r>
      <w:r w:rsidRPr="007602CD">
        <w:rPr>
          <w:b/>
          <w:strike/>
        </w:rPr>
        <w:t>Report Wizard</w:t>
      </w:r>
      <w:r w:rsidRPr="007602CD">
        <w:rPr>
          <w:strike/>
        </w:rPr>
        <w:t xml:space="preserve"> to create a report for the </w:t>
      </w:r>
      <w:r w:rsidRPr="007602CD">
        <w:rPr>
          <w:i/>
          <w:strike/>
        </w:rPr>
        <w:t>Attendees</w:t>
      </w:r>
      <w:r w:rsidRPr="007602CD">
        <w:rPr>
          <w:strike/>
        </w:rPr>
        <w:t xml:space="preserve"> table with the following options:</w:t>
      </w:r>
    </w:p>
    <w:p w:rsidR="00D467F9" w:rsidRPr="007602CD" w:rsidRDefault="00566301">
      <w:pPr>
        <w:pStyle w:val="SAMProjectSubSteps"/>
        <w:keepNext/>
        <w:rPr>
          <w:strike/>
        </w:rPr>
      </w:pPr>
      <w:r w:rsidRPr="007602CD">
        <w:rPr>
          <w:strike/>
        </w:rPr>
        <w:t xml:space="preserve">Include the </w:t>
      </w:r>
      <w:r w:rsidRPr="007602CD">
        <w:rPr>
          <w:i/>
          <w:strike/>
        </w:rPr>
        <w:t>LastName</w:t>
      </w:r>
      <w:r w:rsidRPr="007602CD">
        <w:rPr>
          <w:strike/>
        </w:rPr>
        <w:t xml:space="preserve">, </w:t>
      </w:r>
      <w:r w:rsidRPr="007602CD">
        <w:rPr>
          <w:i/>
          <w:strike/>
        </w:rPr>
        <w:t>FirstName</w:t>
      </w:r>
      <w:r w:rsidRPr="007602CD">
        <w:rPr>
          <w:strike/>
        </w:rPr>
        <w:t xml:space="preserve">, </w:t>
      </w:r>
      <w:r w:rsidRPr="007602CD">
        <w:rPr>
          <w:i/>
          <w:strike/>
        </w:rPr>
        <w:t>City</w:t>
      </w:r>
      <w:r w:rsidRPr="007602CD">
        <w:rPr>
          <w:strike/>
        </w:rPr>
        <w:t xml:space="preserve">, and </w:t>
      </w:r>
      <w:r w:rsidRPr="007602CD">
        <w:rPr>
          <w:i/>
          <w:strike/>
        </w:rPr>
        <w:t>State</w:t>
      </w:r>
      <w:r w:rsidRPr="007602CD">
        <w:rPr>
          <w:strike/>
        </w:rPr>
        <w:t xml:space="preserve"> fields.</w:t>
      </w:r>
    </w:p>
    <w:p w:rsidR="00D467F9" w:rsidRPr="007602CD" w:rsidRDefault="00566301">
      <w:pPr>
        <w:pStyle w:val="SAMProjectSubSteps"/>
        <w:keepNext/>
        <w:rPr>
          <w:strike/>
        </w:rPr>
      </w:pPr>
      <w:r w:rsidRPr="007602CD">
        <w:rPr>
          <w:strike/>
        </w:rPr>
        <w:t>Do not add any grouping levels.</w:t>
      </w:r>
    </w:p>
    <w:p w:rsidR="00D467F9" w:rsidRPr="007602CD" w:rsidRDefault="00566301">
      <w:pPr>
        <w:pStyle w:val="SAMProjectSubSteps"/>
        <w:keepNext/>
        <w:rPr>
          <w:strike/>
        </w:rPr>
      </w:pPr>
      <w:r w:rsidRPr="007602CD">
        <w:rPr>
          <w:strike/>
        </w:rPr>
        <w:t xml:space="preserve">Sort the records in ascending order by </w:t>
      </w:r>
      <w:r w:rsidRPr="007602CD">
        <w:rPr>
          <w:i/>
          <w:strike/>
        </w:rPr>
        <w:t>LastName</w:t>
      </w:r>
      <w:r w:rsidRPr="007602CD">
        <w:rPr>
          <w:strike/>
        </w:rPr>
        <w:t>.</w:t>
      </w:r>
    </w:p>
    <w:p w:rsidR="00D467F9" w:rsidRPr="007602CD" w:rsidRDefault="00566301">
      <w:pPr>
        <w:pStyle w:val="SAMProjectSubSteps"/>
        <w:keepNext/>
        <w:rPr>
          <w:strike/>
        </w:rPr>
      </w:pPr>
      <w:r w:rsidRPr="007602CD">
        <w:rPr>
          <w:strike/>
        </w:rPr>
        <w:t xml:space="preserve">Select the </w:t>
      </w:r>
      <w:r w:rsidRPr="007602CD">
        <w:rPr>
          <w:b/>
          <w:strike/>
        </w:rPr>
        <w:t>Tabular</w:t>
      </w:r>
      <w:r w:rsidRPr="007602CD">
        <w:rPr>
          <w:strike/>
        </w:rPr>
        <w:t xml:space="preserve"> layout and the </w:t>
      </w:r>
      <w:r w:rsidRPr="007602CD">
        <w:rPr>
          <w:b/>
          <w:strike/>
        </w:rPr>
        <w:t>Portrait</w:t>
      </w:r>
      <w:r w:rsidRPr="007602CD">
        <w:rPr>
          <w:strike/>
        </w:rPr>
        <w:t xml:space="preserve"> orientation.</w:t>
      </w:r>
    </w:p>
    <w:p w:rsidR="00D467F9" w:rsidRPr="007602CD" w:rsidRDefault="00566301">
      <w:pPr>
        <w:pStyle w:val="SAMProjectSubSteps"/>
        <w:rPr>
          <w:strike/>
        </w:rPr>
      </w:pPr>
      <w:r w:rsidRPr="007602CD">
        <w:rPr>
          <w:strike/>
        </w:rPr>
        <w:t xml:space="preserve">Assign the title </w:t>
      </w:r>
      <w:r w:rsidRPr="007602CD">
        <w:rPr>
          <w:b/>
          <w:strike/>
        </w:rPr>
        <w:t>AttendeeLocations</w:t>
      </w:r>
      <w:r w:rsidRPr="007602CD">
        <w:rPr>
          <w:strike/>
        </w:rPr>
        <w:t xml:space="preserve"> to the report.</w:t>
      </w:r>
      <w:r w:rsidRPr="007602CD">
        <w:rPr>
          <w:strike/>
        </w:rPr>
        <w:br/>
      </w:r>
      <w:r w:rsidRPr="007602CD">
        <w:rPr>
          <w:strike/>
        </w:rPr>
        <w:br/>
        <w:t>View the report and then close it.</w:t>
      </w:r>
    </w:p>
    <w:p w:rsidR="00D467F9" w:rsidRPr="007602CD" w:rsidRDefault="00566301">
      <w:pPr>
        <w:pStyle w:val="SAMProjectSteps"/>
        <w:keepNext/>
        <w:rPr>
          <w:strike/>
        </w:rPr>
      </w:pPr>
      <w:r w:rsidRPr="007602CD">
        <w:rPr>
          <w:strike/>
        </w:rPr>
        <w:t xml:space="preserve">Create a query in Design View for the </w:t>
      </w:r>
      <w:r w:rsidRPr="007602CD">
        <w:rPr>
          <w:i/>
          <w:strike/>
        </w:rPr>
        <w:t>Attendees</w:t>
      </w:r>
      <w:r w:rsidRPr="007602CD">
        <w:rPr>
          <w:strike/>
        </w:rPr>
        <w:t xml:space="preserve"> table with the following options:</w:t>
      </w:r>
    </w:p>
    <w:p w:rsidR="00D467F9" w:rsidRPr="007602CD" w:rsidRDefault="00566301">
      <w:pPr>
        <w:pStyle w:val="SAMProjectSubSteps"/>
        <w:keepNext/>
        <w:rPr>
          <w:strike/>
        </w:rPr>
      </w:pPr>
      <w:r w:rsidRPr="007602CD">
        <w:rPr>
          <w:strike/>
        </w:rPr>
        <w:t xml:space="preserve">Include the </w:t>
      </w:r>
      <w:r w:rsidRPr="007602CD">
        <w:rPr>
          <w:i/>
          <w:strike/>
        </w:rPr>
        <w:t>LastName</w:t>
      </w:r>
      <w:r w:rsidRPr="007602CD">
        <w:rPr>
          <w:strike/>
        </w:rPr>
        <w:t xml:space="preserve">, </w:t>
      </w:r>
      <w:r w:rsidRPr="007602CD">
        <w:rPr>
          <w:i/>
          <w:strike/>
        </w:rPr>
        <w:t>FirstName</w:t>
      </w:r>
      <w:r w:rsidRPr="007602CD">
        <w:rPr>
          <w:strike/>
        </w:rPr>
        <w:t xml:space="preserve">, </w:t>
      </w:r>
      <w:r w:rsidRPr="007602CD">
        <w:rPr>
          <w:i/>
          <w:strike/>
        </w:rPr>
        <w:t>City</w:t>
      </w:r>
      <w:r w:rsidRPr="007602CD">
        <w:rPr>
          <w:strike/>
        </w:rPr>
        <w:t xml:space="preserve">, and </w:t>
      </w:r>
      <w:r w:rsidRPr="007602CD">
        <w:rPr>
          <w:i/>
          <w:strike/>
        </w:rPr>
        <w:t>State</w:t>
      </w:r>
      <w:r w:rsidRPr="007602CD">
        <w:rPr>
          <w:strike/>
        </w:rPr>
        <w:t xml:space="preserve"> fields in the design grid.</w:t>
      </w:r>
    </w:p>
    <w:p w:rsidR="00D467F9" w:rsidRPr="007602CD" w:rsidRDefault="00566301">
      <w:pPr>
        <w:pStyle w:val="SAMProjectSubSteps"/>
        <w:keepNext/>
        <w:rPr>
          <w:strike/>
        </w:rPr>
      </w:pPr>
      <w:r w:rsidRPr="007602CD">
        <w:rPr>
          <w:strike/>
        </w:rPr>
        <w:t xml:space="preserve">Sort the records in ascending order by </w:t>
      </w:r>
      <w:r w:rsidRPr="007602CD">
        <w:rPr>
          <w:i/>
          <w:strike/>
        </w:rPr>
        <w:t>LastName</w:t>
      </w:r>
      <w:r w:rsidRPr="007602CD">
        <w:rPr>
          <w:strike/>
        </w:rPr>
        <w:t>.</w:t>
      </w:r>
    </w:p>
    <w:p w:rsidR="00D467F9" w:rsidRPr="007602CD" w:rsidRDefault="00566301">
      <w:pPr>
        <w:pStyle w:val="SAMProjectSubSteps"/>
        <w:keepNext/>
        <w:rPr>
          <w:strike/>
        </w:rPr>
      </w:pPr>
      <w:r w:rsidRPr="007602CD">
        <w:rPr>
          <w:strike/>
        </w:rPr>
        <w:t xml:space="preserve">Add criteria to select only those records where </w:t>
      </w:r>
      <w:r w:rsidRPr="007602CD">
        <w:rPr>
          <w:b/>
          <w:strike/>
        </w:rPr>
        <w:t>Philadelphia</w:t>
      </w:r>
      <w:r w:rsidRPr="007602CD">
        <w:rPr>
          <w:strike/>
        </w:rPr>
        <w:t xml:space="preserve"> is the City.</w:t>
      </w:r>
    </w:p>
    <w:p w:rsidR="00D467F9" w:rsidRPr="007602CD" w:rsidRDefault="00566301">
      <w:pPr>
        <w:pStyle w:val="SAMProjectSubSteps"/>
        <w:rPr>
          <w:strike/>
        </w:rPr>
      </w:pPr>
      <w:r w:rsidRPr="007602CD">
        <w:rPr>
          <w:strike/>
        </w:rPr>
        <w:t xml:space="preserve">Save the query using </w:t>
      </w:r>
      <w:r w:rsidRPr="007602CD">
        <w:rPr>
          <w:b/>
          <w:strike/>
        </w:rPr>
        <w:t>PhiladelphiaAttendees</w:t>
      </w:r>
      <w:r w:rsidRPr="007602CD">
        <w:rPr>
          <w:strike/>
        </w:rPr>
        <w:t xml:space="preserve"> as the query name.</w:t>
      </w:r>
      <w:r w:rsidRPr="007602CD">
        <w:rPr>
          <w:strike/>
        </w:rPr>
        <w:br/>
      </w:r>
      <w:r w:rsidRPr="007602CD">
        <w:rPr>
          <w:strike/>
        </w:rPr>
        <w:br/>
        <w:t>Open the query in Datasheet View and then close it.</w:t>
      </w:r>
    </w:p>
    <w:p w:rsidR="00D467F9" w:rsidRPr="007602CD" w:rsidRDefault="00566301">
      <w:pPr>
        <w:pStyle w:val="SAMProjectSteps"/>
        <w:keepNext/>
        <w:rPr>
          <w:strike/>
        </w:rPr>
      </w:pPr>
      <w:r w:rsidRPr="007602CD">
        <w:rPr>
          <w:strike/>
        </w:rPr>
        <w:t xml:space="preserve">Open the </w:t>
      </w:r>
      <w:r w:rsidRPr="007602CD">
        <w:rPr>
          <w:i/>
          <w:strike/>
        </w:rPr>
        <w:t>GuestAndWorkshop</w:t>
      </w:r>
      <w:r w:rsidRPr="007602CD">
        <w:rPr>
          <w:strike/>
        </w:rPr>
        <w:t xml:space="preserve"> query in Design View and make the following changes to the query:</w:t>
      </w:r>
    </w:p>
    <w:p w:rsidR="00D467F9" w:rsidRPr="007602CD" w:rsidRDefault="00566301">
      <w:pPr>
        <w:pStyle w:val="SAMProjectSubSteps"/>
        <w:keepNext/>
        <w:rPr>
          <w:strike/>
        </w:rPr>
      </w:pPr>
      <w:r w:rsidRPr="007602CD">
        <w:rPr>
          <w:strike/>
        </w:rPr>
        <w:t xml:space="preserve">Add the </w:t>
      </w:r>
      <w:r w:rsidRPr="007602CD">
        <w:rPr>
          <w:i/>
          <w:strike/>
        </w:rPr>
        <w:t>RegistrationFee</w:t>
      </w:r>
      <w:r w:rsidRPr="007602CD">
        <w:rPr>
          <w:strike/>
        </w:rPr>
        <w:t xml:space="preserve"> field to the query grid immediately following the </w:t>
      </w:r>
      <w:r w:rsidRPr="007602CD">
        <w:rPr>
          <w:i/>
          <w:strike/>
        </w:rPr>
        <w:t>AttendeeID</w:t>
      </w:r>
      <w:r w:rsidRPr="007602CD">
        <w:rPr>
          <w:strike/>
        </w:rPr>
        <w:t xml:space="preserve"> field.</w:t>
      </w:r>
    </w:p>
    <w:p w:rsidR="00D467F9" w:rsidRPr="007602CD" w:rsidRDefault="00566301">
      <w:pPr>
        <w:pStyle w:val="SAMProjectSubSteps"/>
        <w:rPr>
          <w:strike/>
        </w:rPr>
      </w:pPr>
      <w:r w:rsidRPr="007602CD">
        <w:rPr>
          <w:strike/>
        </w:rPr>
        <w:t xml:space="preserve">Add criteria to select only those records where the </w:t>
      </w:r>
      <w:r w:rsidRPr="007602CD">
        <w:rPr>
          <w:i/>
          <w:strike/>
        </w:rPr>
        <w:t>GuestFee</w:t>
      </w:r>
      <w:r w:rsidRPr="007602CD">
        <w:rPr>
          <w:strike/>
        </w:rPr>
        <w:t xml:space="preserve"> field value </w:t>
      </w:r>
      <w:r w:rsidRPr="007602CD">
        <w:rPr>
          <w:b/>
          <w:strike/>
        </w:rPr>
        <w:t>equal 0</w:t>
      </w:r>
      <w:r w:rsidRPr="007602CD">
        <w:rPr>
          <w:strike/>
        </w:rPr>
        <w:t xml:space="preserve"> and the </w:t>
      </w:r>
      <w:r w:rsidRPr="007602CD">
        <w:rPr>
          <w:i/>
          <w:strike/>
        </w:rPr>
        <w:t>WorkshopFee</w:t>
      </w:r>
      <w:r w:rsidRPr="007602CD">
        <w:rPr>
          <w:strike/>
        </w:rPr>
        <w:t xml:space="preserve"> </w:t>
      </w:r>
      <w:r w:rsidRPr="007602CD">
        <w:rPr>
          <w:b/>
          <w:strike/>
        </w:rPr>
        <w:t>equal 0</w:t>
      </w:r>
      <w:r w:rsidRPr="007602CD">
        <w:rPr>
          <w:strike/>
        </w:rPr>
        <w:t>.</w:t>
      </w:r>
      <w:r w:rsidRPr="007602CD">
        <w:rPr>
          <w:strike/>
        </w:rPr>
        <w:br/>
      </w:r>
      <w:r w:rsidRPr="007602CD">
        <w:rPr>
          <w:strike/>
        </w:rPr>
        <w:br/>
        <w:t>Open the query in Datasheet View and confirm that 16 records appear in the GuestAndWorkshop query results. Close the query, saving if necessary.</w:t>
      </w:r>
    </w:p>
    <w:p w:rsidR="00D467F9" w:rsidRPr="007602CD" w:rsidRDefault="00566301">
      <w:pPr>
        <w:pStyle w:val="SAMProjectSteps"/>
        <w:keepNext/>
        <w:rPr>
          <w:strike/>
        </w:rPr>
      </w:pPr>
      <w:r w:rsidRPr="007602CD">
        <w:rPr>
          <w:strike/>
        </w:rPr>
        <w:t xml:space="preserve">Create a query in Design View based on the </w:t>
      </w:r>
      <w:r w:rsidRPr="007602CD">
        <w:rPr>
          <w:i/>
          <w:strike/>
        </w:rPr>
        <w:t>Attendees</w:t>
      </w:r>
      <w:r w:rsidRPr="007602CD">
        <w:rPr>
          <w:strike/>
        </w:rPr>
        <w:t xml:space="preserve"> and </w:t>
      </w:r>
      <w:r w:rsidRPr="007602CD">
        <w:rPr>
          <w:i/>
          <w:strike/>
        </w:rPr>
        <w:t>Registration</w:t>
      </w:r>
      <w:r w:rsidRPr="007602CD">
        <w:rPr>
          <w:strike/>
        </w:rPr>
        <w:t xml:space="preserve"> tables with the following options:</w:t>
      </w:r>
    </w:p>
    <w:p w:rsidR="00D467F9" w:rsidRPr="007602CD" w:rsidRDefault="00566301">
      <w:pPr>
        <w:pStyle w:val="SAMProjectSubSteps"/>
        <w:keepNext/>
        <w:rPr>
          <w:strike/>
        </w:rPr>
      </w:pPr>
      <w:r w:rsidRPr="007602CD">
        <w:rPr>
          <w:strike/>
        </w:rPr>
        <w:t xml:space="preserve">Add the </w:t>
      </w:r>
      <w:r w:rsidRPr="007602CD">
        <w:rPr>
          <w:i/>
          <w:strike/>
        </w:rPr>
        <w:t>Attendees</w:t>
      </w:r>
      <w:r w:rsidRPr="007602CD">
        <w:rPr>
          <w:strike/>
        </w:rPr>
        <w:t xml:space="preserve"> table and the </w:t>
      </w:r>
      <w:r w:rsidRPr="007602CD">
        <w:rPr>
          <w:i/>
          <w:strike/>
        </w:rPr>
        <w:t>Registration</w:t>
      </w:r>
      <w:r w:rsidRPr="007602CD">
        <w:rPr>
          <w:strike/>
        </w:rPr>
        <w:t xml:space="preserve"> table to the Design window. The tables should be automatically joined by the common field </w:t>
      </w:r>
      <w:r w:rsidRPr="007602CD">
        <w:rPr>
          <w:i/>
          <w:strike/>
        </w:rPr>
        <w:t>AttendeeID</w:t>
      </w:r>
      <w:r w:rsidRPr="007602CD">
        <w:rPr>
          <w:strike/>
        </w:rPr>
        <w:t>.</w:t>
      </w:r>
    </w:p>
    <w:p w:rsidR="00D467F9" w:rsidRPr="007602CD" w:rsidRDefault="00566301">
      <w:pPr>
        <w:pStyle w:val="SAMProjectSubSteps"/>
        <w:keepNext/>
        <w:rPr>
          <w:strike/>
        </w:rPr>
      </w:pPr>
      <w:r w:rsidRPr="007602CD">
        <w:rPr>
          <w:strike/>
        </w:rPr>
        <w:t xml:space="preserve">Add the </w:t>
      </w:r>
      <w:r w:rsidRPr="007602CD">
        <w:rPr>
          <w:i/>
          <w:strike/>
        </w:rPr>
        <w:t>FirstName</w:t>
      </w:r>
      <w:r w:rsidRPr="007602CD">
        <w:rPr>
          <w:strike/>
        </w:rPr>
        <w:t xml:space="preserve"> and </w:t>
      </w:r>
      <w:r w:rsidRPr="007602CD">
        <w:rPr>
          <w:i/>
          <w:strike/>
        </w:rPr>
        <w:t>LastName</w:t>
      </w:r>
      <w:r w:rsidRPr="007602CD">
        <w:rPr>
          <w:strike/>
        </w:rPr>
        <w:t xml:space="preserve"> fields from the </w:t>
      </w:r>
      <w:r w:rsidRPr="007602CD">
        <w:rPr>
          <w:i/>
          <w:strike/>
        </w:rPr>
        <w:t>Attendees</w:t>
      </w:r>
      <w:r w:rsidRPr="007602CD">
        <w:rPr>
          <w:strike/>
        </w:rPr>
        <w:t xml:space="preserve"> table to the query grid.</w:t>
      </w:r>
    </w:p>
    <w:p w:rsidR="00D467F9" w:rsidRPr="007602CD" w:rsidRDefault="00566301">
      <w:pPr>
        <w:pStyle w:val="SAMProjectSubSteps"/>
        <w:keepNext/>
        <w:rPr>
          <w:strike/>
        </w:rPr>
      </w:pPr>
      <w:r w:rsidRPr="007602CD">
        <w:rPr>
          <w:strike/>
        </w:rPr>
        <w:t xml:space="preserve">Add the </w:t>
      </w:r>
      <w:r w:rsidRPr="007602CD">
        <w:rPr>
          <w:i/>
          <w:strike/>
        </w:rPr>
        <w:t>RegistrationID</w:t>
      </w:r>
      <w:r w:rsidRPr="007602CD">
        <w:rPr>
          <w:strike/>
        </w:rPr>
        <w:t xml:space="preserve">, </w:t>
      </w:r>
      <w:r w:rsidRPr="007602CD">
        <w:rPr>
          <w:i/>
          <w:strike/>
        </w:rPr>
        <w:t>RegistrationFee</w:t>
      </w:r>
      <w:r w:rsidRPr="007602CD">
        <w:rPr>
          <w:strike/>
        </w:rPr>
        <w:t xml:space="preserve">, and </w:t>
      </w:r>
      <w:r w:rsidRPr="007602CD">
        <w:rPr>
          <w:i/>
          <w:strike/>
        </w:rPr>
        <w:t>WorkshopFee</w:t>
      </w:r>
      <w:r w:rsidRPr="007602CD">
        <w:rPr>
          <w:strike/>
        </w:rPr>
        <w:t xml:space="preserve"> fields from the </w:t>
      </w:r>
      <w:r w:rsidRPr="007602CD">
        <w:rPr>
          <w:i/>
          <w:strike/>
        </w:rPr>
        <w:t>Registration</w:t>
      </w:r>
      <w:r w:rsidRPr="007602CD">
        <w:rPr>
          <w:strike/>
        </w:rPr>
        <w:t xml:space="preserve"> table.</w:t>
      </w:r>
    </w:p>
    <w:p w:rsidR="00D467F9" w:rsidRPr="007602CD" w:rsidRDefault="00566301">
      <w:pPr>
        <w:pStyle w:val="SAMProjectSubSteps"/>
        <w:rPr>
          <w:strike/>
        </w:rPr>
      </w:pPr>
      <w:r w:rsidRPr="007602CD">
        <w:rPr>
          <w:strike/>
        </w:rPr>
        <w:t xml:space="preserve">Save the query using </w:t>
      </w:r>
      <w:r w:rsidRPr="007602CD">
        <w:rPr>
          <w:b/>
          <w:strike/>
        </w:rPr>
        <w:t>AttendeeRegistration</w:t>
      </w:r>
      <w:r w:rsidRPr="007602CD">
        <w:rPr>
          <w:strike/>
        </w:rPr>
        <w:t xml:space="preserve"> as the query name.</w:t>
      </w:r>
      <w:r w:rsidRPr="007602CD">
        <w:rPr>
          <w:strike/>
        </w:rPr>
        <w:br/>
      </w:r>
      <w:r w:rsidRPr="007602CD">
        <w:rPr>
          <w:strike/>
        </w:rPr>
        <w:br/>
        <w:t>Open the query in Datasheet View and then close it.</w:t>
      </w:r>
    </w:p>
    <w:p w:rsidR="00D467F9" w:rsidRPr="002B3337" w:rsidRDefault="00566301">
      <w:pPr>
        <w:pStyle w:val="SAMProjectSteps"/>
        <w:keepNext/>
        <w:rPr>
          <w:strike/>
        </w:rPr>
      </w:pPr>
      <w:r w:rsidRPr="002B3337">
        <w:rPr>
          <w:strike/>
        </w:rPr>
        <w:lastRenderedPageBreak/>
        <w:t xml:space="preserve">Open the </w:t>
      </w:r>
      <w:r w:rsidRPr="002B3337">
        <w:rPr>
          <w:i/>
          <w:strike/>
        </w:rPr>
        <w:t>OrStates</w:t>
      </w:r>
      <w:r w:rsidRPr="002B3337">
        <w:rPr>
          <w:strike/>
        </w:rPr>
        <w:t xml:space="preserve"> query in Design View and make the following changes to the query:</w:t>
      </w:r>
    </w:p>
    <w:p w:rsidR="00D467F9" w:rsidRPr="002B3337" w:rsidRDefault="00566301">
      <w:pPr>
        <w:pStyle w:val="SAMProjectSubSteps"/>
        <w:keepNext/>
        <w:rPr>
          <w:strike/>
        </w:rPr>
      </w:pPr>
      <w:r w:rsidRPr="002B3337">
        <w:rPr>
          <w:b/>
          <w:strike/>
        </w:rPr>
        <w:t>Move</w:t>
      </w:r>
      <w:r w:rsidRPr="002B3337">
        <w:rPr>
          <w:strike/>
        </w:rPr>
        <w:t xml:space="preserve"> the </w:t>
      </w:r>
      <w:r w:rsidRPr="002B3337">
        <w:rPr>
          <w:i/>
          <w:strike/>
        </w:rPr>
        <w:t>State</w:t>
      </w:r>
      <w:r w:rsidRPr="002B3337">
        <w:rPr>
          <w:strike/>
        </w:rPr>
        <w:t xml:space="preserve"> field so that it is the first field in the query grid.</w:t>
      </w:r>
    </w:p>
    <w:p w:rsidR="00D467F9" w:rsidRPr="002B3337" w:rsidRDefault="00566301">
      <w:pPr>
        <w:pStyle w:val="SAMProjectSubSteps"/>
        <w:keepNext/>
        <w:rPr>
          <w:strike/>
        </w:rPr>
      </w:pPr>
      <w:r w:rsidRPr="002B3337">
        <w:rPr>
          <w:strike/>
        </w:rPr>
        <w:t xml:space="preserve">Add criteria to select only those records where the value in the </w:t>
      </w:r>
      <w:r w:rsidRPr="002B3337">
        <w:rPr>
          <w:i/>
          <w:strike/>
        </w:rPr>
        <w:t>State</w:t>
      </w:r>
      <w:r w:rsidRPr="002B3337">
        <w:rPr>
          <w:strike/>
        </w:rPr>
        <w:t xml:space="preserve"> field is </w:t>
      </w:r>
      <w:r w:rsidRPr="002B3337">
        <w:rPr>
          <w:b/>
          <w:strike/>
        </w:rPr>
        <w:t>NY</w:t>
      </w:r>
      <w:r w:rsidRPr="002B3337">
        <w:rPr>
          <w:strike/>
        </w:rPr>
        <w:t xml:space="preserve"> or </w:t>
      </w:r>
      <w:r w:rsidRPr="002B3337">
        <w:rPr>
          <w:b/>
          <w:strike/>
        </w:rPr>
        <w:t>NJ</w:t>
      </w:r>
      <w:r w:rsidRPr="002B3337">
        <w:rPr>
          <w:strike/>
        </w:rPr>
        <w:t>.</w:t>
      </w:r>
    </w:p>
    <w:p w:rsidR="00D467F9" w:rsidRPr="002B3337" w:rsidRDefault="00566301">
      <w:pPr>
        <w:pStyle w:val="SAMProjectSubSteps"/>
        <w:rPr>
          <w:strike/>
        </w:rPr>
      </w:pPr>
      <w:r w:rsidRPr="002B3337">
        <w:rPr>
          <w:strike/>
        </w:rPr>
        <w:t xml:space="preserve">Sort the records in ascending order by </w:t>
      </w:r>
      <w:r w:rsidRPr="002B3337">
        <w:rPr>
          <w:i/>
          <w:strike/>
        </w:rPr>
        <w:t>State</w:t>
      </w:r>
      <w:r w:rsidRPr="002B3337">
        <w:rPr>
          <w:strike/>
        </w:rPr>
        <w:t xml:space="preserve"> and then by </w:t>
      </w:r>
      <w:r w:rsidRPr="002B3337">
        <w:rPr>
          <w:i/>
          <w:strike/>
        </w:rPr>
        <w:t>LastName</w:t>
      </w:r>
      <w:r w:rsidRPr="002B3337">
        <w:rPr>
          <w:strike/>
        </w:rPr>
        <w:t>.</w:t>
      </w:r>
      <w:r w:rsidRPr="002B3337">
        <w:rPr>
          <w:strike/>
        </w:rPr>
        <w:br/>
      </w:r>
      <w:r w:rsidRPr="002B3337">
        <w:rPr>
          <w:strike/>
        </w:rPr>
        <w:br/>
        <w:t>Open the query in Datasheet View and confirm that it matches Figure 1. Close the query, saving if necessary.</w:t>
      </w:r>
    </w:p>
    <w:p w:rsidR="00D467F9" w:rsidRPr="002B3337" w:rsidRDefault="00566301">
      <w:pPr>
        <w:pStyle w:val="SAMStepsFigureTable"/>
        <w:rPr>
          <w:strike/>
        </w:rPr>
      </w:pPr>
      <w:r w:rsidRPr="002B3337">
        <w:rPr>
          <w:strike/>
        </w:rPr>
        <w:t>Figure 1: OrStates Query Result</w:t>
      </w:r>
    </w:p>
    <w:p w:rsidR="00D467F9" w:rsidRPr="002B3337" w:rsidRDefault="00D467F9">
      <w:pPr>
        <w:keepNext/>
        <w:rPr>
          <w:strike/>
        </w:rPr>
      </w:pPr>
    </w:p>
    <w:p w:rsidR="00D467F9" w:rsidRPr="002B3337" w:rsidRDefault="00566301">
      <w:pPr>
        <w:jc w:val="center"/>
        <w:rPr>
          <w:strike/>
        </w:rPr>
      </w:pPr>
      <w:r w:rsidRPr="002B3337">
        <w:rPr>
          <w:strike/>
        </w:rPr>
        <w:drawing>
          <wp:inline distT="0" distB="0" distL="0" distR="0" wp14:anchorId="584E58F9" wp14:editId="50B833C1">
            <wp:extent cx="4286250" cy="1828800"/>
            <wp:effectExtent l="38100" t="38100" r="333375" b="330835"/>
            <wp:docPr id="2" name="Picture 2" descr="The figure shows the query results for the OrStates query in Datasheet View. The column headings are State, FirstName, LastName, and City. Barbara Clark should appear as the first record. There are six reco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0">
                      <a:extLst>
                        <a:ext uri="{28A0092B-C50C-407E-A947-70E740481C1C}">
                          <a14:useLocalDpi xmlns:a14="http://schemas.microsoft.com/office/drawing/2010/main" val="0"/>
                        </a:ext>
                      </a:extLst>
                    </a:blip>
                    <a:stretch>
                      <a:fillRect/>
                    </a:stretch>
                  </pic:blipFill>
                  <pic:spPr>
                    <a:xfrm>
                      <a:off x="0" y="0"/>
                      <a:ext cx="4286250" cy="1828800"/>
                    </a:xfrm>
                    <a:prstGeom prst="rect">
                      <a:avLst/>
                    </a:prstGeom>
                    <a:effectLst>
                      <a:outerShdw blurRad="203200" dist="215900" dir="2700000" algn="tl" rotWithShape="0">
                        <a:prstClr val="black">
                          <a:alpha val="19000"/>
                        </a:prstClr>
                      </a:outerShdw>
                    </a:effectLst>
                  </pic:spPr>
                </pic:pic>
              </a:graphicData>
            </a:graphic>
          </wp:inline>
        </w:drawing>
      </w:r>
    </w:p>
    <w:p w:rsidR="00D467F9" w:rsidRDefault="00D467F9"/>
    <w:p w:rsidR="00D467F9" w:rsidRPr="002B3337" w:rsidRDefault="00566301">
      <w:pPr>
        <w:pStyle w:val="SAMProjectSteps"/>
        <w:keepNext/>
        <w:rPr>
          <w:strike/>
        </w:rPr>
      </w:pPr>
      <w:r w:rsidRPr="002B3337">
        <w:rPr>
          <w:strike/>
        </w:rPr>
        <w:t xml:space="preserve">Use the </w:t>
      </w:r>
      <w:r w:rsidRPr="002B3337">
        <w:rPr>
          <w:b/>
          <w:strike/>
        </w:rPr>
        <w:t>Crosstab Query Wizard</w:t>
      </w:r>
      <w:r w:rsidRPr="002B3337">
        <w:rPr>
          <w:strike/>
        </w:rPr>
        <w:t xml:space="preserve"> to create a crosstab based on the </w:t>
      </w:r>
      <w:r w:rsidRPr="002B3337">
        <w:rPr>
          <w:i/>
          <w:strike/>
        </w:rPr>
        <w:t>Attendees</w:t>
      </w:r>
      <w:r w:rsidRPr="002B3337">
        <w:rPr>
          <w:strike/>
        </w:rPr>
        <w:t xml:space="preserve"> table with the following options:</w:t>
      </w:r>
    </w:p>
    <w:p w:rsidR="00D467F9" w:rsidRPr="002B3337" w:rsidRDefault="00566301">
      <w:pPr>
        <w:pStyle w:val="SAMProjectSubSteps"/>
        <w:keepNext/>
        <w:rPr>
          <w:strike/>
        </w:rPr>
      </w:pPr>
      <w:r w:rsidRPr="002B3337">
        <w:rPr>
          <w:strike/>
        </w:rPr>
        <w:t xml:space="preserve">Use the </w:t>
      </w:r>
      <w:r w:rsidRPr="002B3337">
        <w:rPr>
          <w:i/>
          <w:strike/>
        </w:rPr>
        <w:t>State</w:t>
      </w:r>
      <w:r w:rsidRPr="002B3337">
        <w:rPr>
          <w:strike/>
        </w:rPr>
        <w:t xml:space="preserve"> field for the row headings.</w:t>
      </w:r>
    </w:p>
    <w:p w:rsidR="00D467F9" w:rsidRPr="002B3337" w:rsidRDefault="00566301">
      <w:pPr>
        <w:pStyle w:val="SAMProjectSubSteps"/>
        <w:keepNext/>
        <w:rPr>
          <w:strike/>
        </w:rPr>
      </w:pPr>
      <w:r w:rsidRPr="002B3337">
        <w:rPr>
          <w:strike/>
        </w:rPr>
        <w:t xml:space="preserve">Use the </w:t>
      </w:r>
      <w:r w:rsidRPr="002B3337">
        <w:rPr>
          <w:i/>
          <w:strike/>
        </w:rPr>
        <w:t>City</w:t>
      </w:r>
      <w:r w:rsidRPr="002B3337">
        <w:rPr>
          <w:strike/>
        </w:rPr>
        <w:t xml:space="preserve"> field for the column headings.</w:t>
      </w:r>
    </w:p>
    <w:p w:rsidR="00D467F9" w:rsidRPr="002B3337" w:rsidRDefault="00566301">
      <w:pPr>
        <w:pStyle w:val="SAMProjectSubSteps"/>
        <w:keepNext/>
        <w:rPr>
          <w:strike/>
        </w:rPr>
      </w:pPr>
      <w:r w:rsidRPr="002B3337">
        <w:rPr>
          <w:strike/>
        </w:rPr>
        <w:t xml:space="preserve">Use a </w:t>
      </w:r>
      <w:r w:rsidRPr="002B3337">
        <w:rPr>
          <w:b/>
          <w:strike/>
        </w:rPr>
        <w:t>Count</w:t>
      </w:r>
      <w:r w:rsidRPr="002B3337">
        <w:rPr>
          <w:strike/>
        </w:rPr>
        <w:t xml:space="preserve"> of </w:t>
      </w:r>
      <w:r w:rsidRPr="002B3337">
        <w:rPr>
          <w:i/>
          <w:strike/>
        </w:rPr>
        <w:t>AttendeeID</w:t>
      </w:r>
      <w:r w:rsidRPr="002B3337">
        <w:rPr>
          <w:strike/>
        </w:rPr>
        <w:t xml:space="preserve"> as the calculated value for each row and column intersection.</w:t>
      </w:r>
    </w:p>
    <w:p w:rsidR="00D467F9" w:rsidRPr="002B3337" w:rsidRDefault="00566301">
      <w:pPr>
        <w:pStyle w:val="SAMProjectSubSteps"/>
        <w:rPr>
          <w:strike/>
        </w:rPr>
      </w:pPr>
      <w:r w:rsidRPr="002B3337">
        <w:rPr>
          <w:strike/>
        </w:rPr>
        <w:t xml:space="preserve">Save the query using </w:t>
      </w:r>
      <w:r w:rsidRPr="002B3337">
        <w:rPr>
          <w:b/>
          <w:strike/>
        </w:rPr>
        <w:t>State_CityCrosstab</w:t>
      </w:r>
      <w:r w:rsidRPr="002B3337">
        <w:rPr>
          <w:strike/>
        </w:rPr>
        <w:t xml:space="preserve"> as the query name.</w:t>
      </w:r>
      <w:r w:rsidRPr="002B3337">
        <w:rPr>
          <w:strike/>
        </w:rPr>
        <w:br/>
      </w:r>
      <w:r w:rsidRPr="002B3337">
        <w:rPr>
          <w:strike/>
        </w:rPr>
        <w:br/>
        <w:t>View the query and then close it.</w:t>
      </w:r>
    </w:p>
    <w:p w:rsidR="00D467F9" w:rsidRPr="002B3337" w:rsidRDefault="00566301">
      <w:pPr>
        <w:pStyle w:val="SAMProjectSteps"/>
        <w:rPr>
          <w:strike/>
        </w:rPr>
      </w:pPr>
      <w:r w:rsidRPr="002B3337">
        <w:rPr>
          <w:strike/>
        </w:rPr>
        <w:t xml:space="preserve">Open the </w:t>
      </w:r>
      <w:r w:rsidRPr="002B3337">
        <w:rPr>
          <w:i/>
          <w:strike/>
        </w:rPr>
        <w:t>AttendeeFirstName</w:t>
      </w:r>
      <w:r w:rsidRPr="002B3337">
        <w:rPr>
          <w:strike/>
        </w:rPr>
        <w:t xml:space="preserve"> query in Design View and add criteria to select only those records where the </w:t>
      </w:r>
      <w:r w:rsidRPr="002B3337">
        <w:rPr>
          <w:i/>
          <w:strike/>
        </w:rPr>
        <w:t>FirstName</w:t>
      </w:r>
      <w:r w:rsidRPr="002B3337">
        <w:rPr>
          <w:strike/>
        </w:rPr>
        <w:t xml:space="preserve"> field value begins with </w:t>
      </w:r>
      <w:r w:rsidRPr="002B3337">
        <w:rPr>
          <w:b/>
          <w:strike/>
        </w:rPr>
        <w:t>Lau</w:t>
      </w:r>
      <w:r w:rsidRPr="002B3337">
        <w:rPr>
          <w:strike/>
        </w:rPr>
        <w:t xml:space="preserve"> followed by any other letters. Save the changes to the query. Open the query in Datasheet View, confirm that two records appear in the query results, and then close it.</w:t>
      </w:r>
    </w:p>
    <w:p w:rsidR="00D467F9" w:rsidRPr="002B3337" w:rsidRDefault="00566301">
      <w:pPr>
        <w:pStyle w:val="SAMProjectSteps"/>
        <w:rPr>
          <w:strike/>
        </w:rPr>
      </w:pPr>
      <w:r w:rsidRPr="002B3337">
        <w:rPr>
          <w:strike/>
        </w:rPr>
        <w:t xml:space="preserve">Open the </w:t>
      </w:r>
      <w:r w:rsidRPr="002B3337">
        <w:rPr>
          <w:i/>
          <w:strike/>
        </w:rPr>
        <w:t>StateAttendees</w:t>
      </w:r>
      <w:r w:rsidRPr="002B3337">
        <w:rPr>
          <w:strike/>
        </w:rPr>
        <w:t xml:space="preserve"> query in Design View. Add </w:t>
      </w:r>
      <w:r w:rsidRPr="002B3337">
        <w:rPr>
          <w:b/>
          <w:strike/>
        </w:rPr>
        <w:t>parameter</w:t>
      </w:r>
      <w:r w:rsidRPr="002B3337">
        <w:rPr>
          <w:strike/>
        </w:rPr>
        <w:t xml:space="preserve"> criteria to the </w:t>
      </w:r>
      <w:r w:rsidRPr="002B3337">
        <w:rPr>
          <w:i/>
          <w:strike/>
        </w:rPr>
        <w:t>State</w:t>
      </w:r>
      <w:r w:rsidRPr="002B3337">
        <w:rPr>
          <w:strike/>
        </w:rPr>
        <w:t xml:space="preserve"> field to replace the current "PA" criteria. The new parameter criteria should prompt the user with </w:t>
      </w:r>
      <w:r w:rsidRPr="002B3337">
        <w:rPr>
          <w:b/>
          <w:strike/>
        </w:rPr>
        <w:t>Enter desired state</w:t>
      </w:r>
      <w:r w:rsidRPr="002B3337">
        <w:rPr>
          <w:strike/>
        </w:rPr>
        <w:t xml:space="preserve"> as the text. Save the query, then view it in Datasheet View. Enter </w:t>
      </w:r>
      <w:r w:rsidRPr="002B3337">
        <w:rPr>
          <w:b/>
          <w:strike/>
        </w:rPr>
        <w:t>IL</w:t>
      </w:r>
      <w:r w:rsidRPr="002B3337">
        <w:rPr>
          <w:strike/>
        </w:rPr>
        <w:t xml:space="preserve"> when prompted. Confirm that three records appear in the query results and then close it.</w:t>
      </w:r>
    </w:p>
    <w:p w:rsidR="00D467F9" w:rsidRPr="00C849BF" w:rsidRDefault="00566301">
      <w:pPr>
        <w:pStyle w:val="SAMProjectSteps"/>
        <w:rPr>
          <w:strike/>
        </w:rPr>
      </w:pPr>
      <w:r w:rsidRPr="00C849BF">
        <w:rPr>
          <w:strike/>
        </w:rPr>
        <w:t xml:space="preserve">Open the </w:t>
      </w:r>
      <w:r w:rsidRPr="00C849BF">
        <w:rPr>
          <w:i/>
          <w:strike/>
        </w:rPr>
        <w:t>TotalFees</w:t>
      </w:r>
      <w:r w:rsidRPr="00C849BF">
        <w:rPr>
          <w:strike/>
        </w:rPr>
        <w:t xml:space="preserve"> query in Design View. Modify the query by creating a </w:t>
      </w:r>
      <w:r w:rsidRPr="00C849BF">
        <w:rPr>
          <w:b/>
          <w:strike/>
        </w:rPr>
        <w:t>calculated</w:t>
      </w:r>
      <w:r w:rsidRPr="00C849BF">
        <w:rPr>
          <w:strike/>
        </w:rPr>
        <w:t xml:space="preserve"> </w:t>
      </w:r>
      <w:r w:rsidRPr="00C849BF">
        <w:rPr>
          <w:b/>
          <w:strike/>
        </w:rPr>
        <w:t>field</w:t>
      </w:r>
      <w:r w:rsidRPr="00C849BF">
        <w:rPr>
          <w:strike/>
        </w:rPr>
        <w:t xml:space="preserve"> that </w:t>
      </w:r>
      <w:r w:rsidRPr="00C849BF">
        <w:rPr>
          <w:b/>
          <w:strike/>
        </w:rPr>
        <w:t>sums</w:t>
      </w:r>
      <w:r w:rsidRPr="00C849BF">
        <w:rPr>
          <w:strike/>
        </w:rPr>
        <w:t xml:space="preserve"> the total of </w:t>
      </w:r>
      <w:r w:rsidRPr="00C849BF">
        <w:rPr>
          <w:i/>
          <w:strike/>
        </w:rPr>
        <w:t>RegistrationFee</w:t>
      </w:r>
      <w:r w:rsidRPr="00C849BF">
        <w:rPr>
          <w:strike/>
        </w:rPr>
        <w:t xml:space="preserve">, </w:t>
      </w:r>
      <w:r w:rsidRPr="00C849BF">
        <w:rPr>
          <w:i/>
          <w:strike/>
        </w:rPr>
        <w:t>GuestFee</w:t>
      </w:r>
      <w:r w:rsidRPr="00C849BF">
        <w:rPr>
          <w:strike/>
        </w:rPr>
        <w:t xml:space="preserve">, and </w:t>
      </w:r>
      <w:r w:rsidRPr="00C849BF">
        <w:rPr>
          <w:i/>
          <w:strike/>
        </w:rPr>
        <w:t>WorkshopFee</w:t>
      </w:r>
      <w:r w:rsidRPr="00C849BF">
        <w:rPr>
          <w:strike/>
        </w:rPr>
        <w:t xml:space="preserve">. Use </w:t>
      </w:r>
      <w:r w:rsidRPr="00C849BF">
        <w:rPr>
          <w:b/>
          <w:strike/>
        </w:rPr>
        <w:lastRenderedPageBreak/>
        <w:t>TotalFees</w:t>
      </w:r>
      <w:r w:rsidRPr="00C849BF">
        <w:rPr>
          <w:strike/>
        </w:rPr>
        <w:t xml:space="preserve"> as the name of the calculated field. Save the query. Open the query in Datasheet View and then close it.</w:t>
      </w:r>
    </w:p>
    <w:p w:rsidR="00D467F9" w:rsidRPr="00C849BF" w:rsidRDefault="00566301">
      <w:pPr>
        <w:pStyle w:val="SAMProjectSteps"/>
        <w:rPr>
          <w:strike/>
        </w:rPr>
      </w:pPr>
      <w:r w:rsidRPr="00C849BF">
        <w:rPr>
          <w:strike/>
        </w:rPr>
        <w:t xml:space="preserve">Open the </w:t>
      </w:r>
      <w:r w:rsidRPr="00C849BF">
        <w:rPr>
          <w:i/>
          <w:strike/>
        </w:rPr>
        <w:t>ConferenceFees</w:t>
      </w:r>
      <w:r w:rsidRPr="00C849BF">
        <w:rPr>
          <w:strike/>
        </w:rPr>
        <w:t xml:space="preserve"> query in Design View. Modify the query by sorting the records in </w:t>
      </w:r>
      <w:r w:rsidRPr="00C849BF">
        <w:rPr>
          <w:b/>
          <w:strike/>
        </w:rPr>
        <w:t>descending</w:t>
      </w:r>
      <w:r w:rsidRPr="00C849BF">
        <w:rPr>
          <w:strike/>
        </w:rPr>
        <w:t xml:space="preserve"> order by the calculated field </w:t>
      </w:r>
      <w:r w:rsidRPr="00C849BF">
        <w:rPr>
          <w:i/>
          <w:strike/>
        </w:rPr>
        <w:t xml:space="preserve">ConferenceFees </w:t>
      </w:r>
      <w:r w:rsidRPr="00C849BF">
        <w:rPr>
          <w:strike/>
        </w:rPr>
        <w:t xml:space="preserve">and display only the </w:t>
      </w:r>
      <w:r w:rsidRPr="00C849BF">
        <w:rPr>
          <w:b/>
          <w:strike/>
        </w:rPr>
        <w:t>top 5%</w:t>
      </w:r>
      <w:r w:rsidRPr="00C849BF">
        <w:rPr>
          <w:strike/>
        </w:rPr>
        <w:t xml:space="preserve"> of the records. Save the query. Open the query in Datasheet View and then close it.</w:t>
      </w:r>
    </w:p>
    <w:p w:rsidR="00D467F9" w:rsidRPr="008305FF" w:rsidRDefault="00566301">
      <w:pPr>
        <w:pStyle w:val="SAMProjectSteps"/>
        <w:rPr>
          <w:strike/>
        </w:rPr>
      </w:pPr>
      <w:r w:rsidRPr="008305FF">
        <w:rPr>
          <w:strike/>
        </w:rPr>
        <w:t xml:space="preserve">Open the </w:t>
      </w:r>
      <w:r w:rsidRPr="008305FF">
        <w:rPr>
          <w:i/>
          <w:strike/>
        </w:rPr>
        <w:t>SortedStates</w:t>
      </w:r>
      <w:r w:rsidRPr="008305FF">
        <w:rPr>
          <w:strike/>
        </w:rPr>
        <w:t xml:space="preserve"> query in Design View. Modify the query to sort the </w:t>
      </w:r>
      <w:r w:rsidRPr="008305FF">
        <w:rPr>
          <w:i/>
          <w:strike/>
        </w:rPr>
        <w:t>State</w:t>
      </w:r>
      <w:r w:rsidRPr="008305FF">
        <w:rPr>
          <w:strike/>
        </w:rPr>
        <w:t xml:space="preserve"> field in </w:t>
      </w:r>
      <w:r w:rsidRPr="008305FF">
        <w:rPr>
          <w:b/>
          <w:strike/>
        </w:rPr>
        <w:t>ascending</w:t>
      </w:r>
      <w:r w:rsidRPr="008305FF">
        <w:rPr>
          <w:strike/>
        </w:rPr>
        <w:t xml:space="preserve"> order. Each state should appear only once. Save the query. Open the query in Datasheet View and then close it.</w:t>
      </w:r>
    </w:p>
    <w:p w:rsidR="00D467F9" w:rsidRPr="008305FF" w:rsidRDefault="00566301">
      <w:pPr>
        <w:pStyle w:val="SAMProjectSteps"/>
        <w:keepNext/>
        <w:rPr>
          <w:strike/>
        </w:rPr>
      </w:pPr>
      <w:r w:rsidRPr="008305FF">
        <w:rPr>
          <w:strike/>
        </w:rPr>
        <w:t xml:space="preserve">Create a query in Design View for the </w:t>
      </w:r>
      <w:r w:rsidRPr="008305FF">
        <w:rPr>
          <w:i/>
          <w:strike/>
        </w:rPr>
        <w:t>Registration</w:t>
      </w:r>
      <w:r w:rsidRPr="008305FF">
        <w:rPr>
          <w:strike/>
        </w:rPr>
        <w:t xml:space="preserve"> table with the following options:</w:t>
      </w:r>
    </w:p>
    <w:p w:rsidR="00D467F9" w:rsidRPr="008305FF" w:rsidRDefault="00566301">
      <w:pPr>
        <w:pStyle w:val="SAMProjectSubSteps"/>
        <w:keepNext/>
        <w:rPr>
          <w:strike/>
        </w:rPr>
      </w:pPr>
      <w:r w:rsidRPr="008305FF">
        <w:rPr>
          <w:strike/>
        </w:rPr>
        <w:t xml:space="preserve">Add the </w:t>
      </w:r>
      <w:r w:rsidRPr="008305FF">
        <w:rPr>
          <w:i/>
          <w:strike/>
        </w:rPr>
        <w:t>RegistrationFee</w:t>
      </w:r>
      <w:r w:rsidRPr="008305FF">
        <w:rPr>
          <w:strike/>
        </w:rPr>
        <w:t xml:space="preserve">, </w:t>
      </w:r>
      <w:r w:rsidRPr="008305FF">
        <w:rPr>
          <w:i/>
          <w:strike/>
        </w:rPr>
        <w:t>GuestFee</w:t>
      </w:r>
      <w:r w:rsidRPr="008305FF">
        <w:rPr>
          <w:strike/>
        </w:rPr>
        <w:t xml:space="preserve">, and </w:t>
      </w:r>
      <w:r w:rsidRPr="008305FF">
        <w:rPr>
          <w:i/>
          <w:strike/>
        </w:rPr>
        <w:t>WorkshopFee</w:t>
      </w:r>
      <w:r w:rsidRPr="008305FF">
        <w:rPr>
          <w:strike/>
        </w:rPr>
        <w:t xml:space="preserve"> fields to the query grid.</w:t>
      </w:r>
    </w:p>
    <w:p w:rsidR="00D467F9" w:rsidRPr="008305FF" w:rsidRDefault="00566301">
      <w:pPr>
        <w:pStyle w:val="SAMProjectSubSteps"/>
        <w:keepNext/>
        <w:rPr>
          <w:strike/>
        </w:rPr>
      </w:pPr>
      <w:r w:rsidRPr="008305FF">
        <w:rPr>
          <w:strike/>
        </w:rPr>
        <w:t xml:space="preserve">Add the </w:t>
      </w:r>
      <w:r w:rsidRPr="008305FF">
        <w:rPr>
          <w:b/>
          <w:strike/>
        </w:rPr>
        <w:t>Total</w:t>
      </w:r>
      <w:r w:rsidRPr="008305FF">
        <w:rPr>
          <w:strike/>
        </w:rPr>
        <w:t xml:space="preserve"> row to the query grid.</w:t>
      </w:r>
    </w:p>
    <w:p w:rsidR="00D467F9" w:rsidRPr="008305FF" w:rsidRDefault="00566301">
      <w:pPr>
        <w:pStyle w:val="SAMProjectSubSteps"/>
        <w:keepNext/>
        <w:rPr>
          <w:strike/>
        </w:rPr>
      </w:pPr>
      <w:r w:rsidRPr="008305FF">
        <w:rPr>
          <w:strike/>
        </w:rPr>
        <w:t xml:space="preserve">Calculate the </w:t>
      </w:r>
      <w:r w:rsidRPr="008305FF">
        <w:rPr>
          <w:b/>
          <w:strike/>
        </w:rPr>
        <w:t>sum</w:t>
      </w:r>
      <w:r w:rsidRPr="008305FF">
        <w:rPr>
          <w:strike/>
        </w:rPr>
        <w:t xml:space="preserve"> of each of the three fields.</w:t>
      </w:r>
    </w:p>
    <w:p w:rsidR="00D467F9" w:rsidRPr="008305FF" w:rsidRDefault="00566301">
      <w:pPr>
        <w:pStyle w:val="SAMProjectSubSteps"/>
        <w:rPr>
          <w:strike/>
        </w:rPr>
      </w:pPr>
      <w:r w:rsidRPr="008305FF">
        <w:rPr>
          <w:strike/>
        </w:rPr>
        <w:t xml:space="preserve">Save the query using </w:t>
      </w:r>
      <w:r w:rsidRPr="008305FF">
        <w:rPr>
          <w:b/>
          <w:strike/>
        </w:rPr>
        <w:t>AggregateFees</w:t>
      </w:r>
      <w:r w:rsidRPr="008305FF">
        <w:rPr>
          <w:strike/>
        </w:rPr>
        <w:t xml:space="preserve"> as the query name.</w:t>
      </w:r>
      <w:r w:rsidRPr="008305FF">
        <w:rPr>
          <w:strike/>
        </w:rPr>
        <w:br/>
      </w:r>
      <w:r w:rsidRPr="008305FF">
        <w:rPr>
          <w:strike/>
        </w:rPr>
        <w:br/>
        <w:t>Open the query in Datasheet View, confirm that it matches Figure 2, and then close it.</w:t>
      </w:r>
    </w:p>
    <w:p w:rsidR="00D467F9" w:rsidRPr="008305FF" w:rsidRDefault="00566301">
      <w:pPr>
        <w:pStyle w:val="SAMStepsFigureTable"/>
        <w:rPr>
          <w:strike/>
        </w:rPr>
      </w:pPr>
      <w:r w:rsidRPr="008305FF">
        <w:rPr>
          <w:strike/>
        </w:rPr>
        <w:t>Figure 2: AggregateFees Query Result</w:t>
      </w:r>
    </w:p>
    <w:p w:rsidR="00D467F9" w:rsidRPr="008305FF" w:rsidRDefault="00D467F9">
      <w:pPr>
        <w:keepNext/>
        <w:rPr>
          <w:strike/>
        </w:rPr>
      </w:pPr>
    </w:p>
    <w:p w:rsidR="00D467F9" w:rsidRPr="008305FF" w:rsidRDefault="00566301">
      <w:pPr>
        <w:jc w:val="center"/>
        <w:rPr>
          <w:strike/>
        </w:rPr>
      </w:pPr>
      <w:r w:rsidRPr="008305FF">
        <w:rPr>
          <w:strike/>
        </w:rPr>
        <w:drawing>
          <wp:inline distT="0" distB="0" distL="0" distR="0" wp14:anchorId="584E58F9" wp14:editId="50B833C1">
            <wp:extent cx="2933700" cy="847725"/>
            <wp:effectExtent l="38100" t="38100" r="333375" b="330835"/>
            <wp:docPr id="1" name="Picture 1" descr="The figure shows the AggregateFees query results. The amounts shown are $5,900, $300, and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1">
                      <a:extLst>
                        <a:ext uri="{28A0092B-C50C-407E-A947-70E740481C1C}">
                          <a14:useLocalDpi xmlns:a14="http://schemas.microsoft.com/office/drawing/2010/main" val="0"/>
                        </a:ext>
                      </a:extLst>
                    </a:blip>
                    <a:stretch>
                      <a:fillRect/>
                    </a:stretch>
                  </pic:blipFill>
                  <pic:spPr>
                    <a:xfrm>
                      <a:off x="0" y="0"/>
                      <a:ext cx="2933700" cy="847725"/>
                    </a:xfrm>
                    <a:prstGeom prst="rect">
                      <a:avLst/>
                    </a:prstGeom>
                    <a:effectLst>
                      <a:outerShdw blurRad="203200" dist="215900" dir="2700000" algn="tl" rotWithShape="0">
                        <a:prstClr val="black">
                          <a:alpha val="19000"/>
                        </a:prstClr>
                      </a:outerShdw>
                    </a:effectLst>
                  </pic:spPr>
                </pic:pic>
              </a:graphicData>
            </a:graphic>
          </wp:inline>
        </w:drawing>
      </w:r>
    </w:p>
    <w:p w:rsidR="00D467F9" w:rsidRDefault="00D467F9"/>
    <w:p w:rsidR="00D467F9" w:rsidRPr="008305FF" w:rsidRDefault="00566301">
      <w:pPr>
        <w:pStyle w:val="SAMProjectSteps"/>
        <w:keepNext/>
        <w:rPr>
          <w:strike/>
        </w:rPr>
      </w:pPr>
      <w:r w:rsidRPr="008305FF">
        <w:rPr>
          <w:strike/>
        </w:rPr>
        <w:t xml:space="preserve">Open the </w:t>
      </w:r>
      <w:r w:rsidRPr="008305FF">
        <w:rPr>
          <w:i/>
          <w:strike/>
        </w:rPr>
        <w:t>Exhibitors</w:t>
      </w:r>
      <w:r w:rsidRPr="008305FF">
        <w:rPr>
          <w:strike/>
        </w:rPr>
        <w:t xml:space="preserve"> table in Design View and perform the following tasks:</w:t>
      </w:r>
    </w:p>
    <w:p w:rsidR="00D467F9" w:rsidRPr="008305FF" w:rsidRDefault="00566301">
      <w:pPr>
        <w:pStyle w:val="SAMProjectSubSteps"/>
        <w:keepNext/>
        <w:rPr>
          <w:strike/>
        </w:rPr>
      </w:pPr>
      <w:r w:rsidRPr="008305FF">
        <w:rPr>
          <w:strike/>
        </w:rPr>
        <w:t xml:space="preserve">Make </w:t>
      </w:r>
      <w:r w:rsidRPr="008305FF">
        <w:rPr>
          <w:i/>
          <w:strike/>
        </w:rPr>
        <w:t>ExhibitorID</w:t>
      </w:r>
      <w:r w:rsidRPr="008305FF">
        <w:rPr>
          <w:strike/>
        </w:rPr>
        <w:t xml:space="preserve"> the primary key of the table.</w:t>
      </w:r>
    </w:p>
    <w:p w:rsidR="00D467F9" w:rsidRPr="008305FF" w:rsidRDefault="00566301">
      <w:pPr>
        <w:pStyle w:val="SAMProjectSubSteps"/>
        <w:keepNext/>
        <w:rPr>
          <w:strike/>
        </w:rPr>
      </w:pPr>
      <w:r w:rsidRPr="008305FF">
        <w:rPr>
          <w:strike/>
        </w:rPr>
        <w:t xml:space="preserve">Change the </w:t>
      </w:r>
      <w:r w:rsidRPr="008305FF">
        <w:rPr>
          <w:b/>
          <w:strike/>
        </w:rPr>
        <w:t>field size</w:t>
      </w:r>
      <w:r w:rsidRPr="008305FF">
        <w:rPr>
          <w:strike/>
        </w:rPr>
        <w:t xml:space="preserve"> of the </w:t>
      </w:r>
      <w:r w:rsidRPr="008305FF">
        <w:rPr>
          <w:i/>
          <w:strike/>
        </w:rPr>
        <w:t>ExhibitorID</w:t>
      </w:r>
      <w:r w:rsidRPr="008305FF">
        <w:rPr>
          <w:strike/>
        </w:rPr>
        <w:t xml:space="preserve"> field to </w:t>
      </w:r>
      <w:r w:rsidRPr="008305FF">
        <w:rPr>
          <w:b/>
          <w:strike/>
        </w:rPr>
        <w:t>4</w:t>
      </w:r>
      <w:r w:rsidRPr="008305FF">
        <w:rPr>
          <w:strike/>
        </w:rPr>
        <w:t>.</w:t>
      </w:r>
    </w:p>
    <w:p w:rsidR="00D467F9" w:rsidRPr="008305FF" w:rsidRDefault="00566301">
      <w:pPr>
        <w:pStyle w:val="SAMProjectSubSteps"/>
        <w:keepNext/>
        <w:rPr>
          <w:strike/>
        </w:rPr>
      </w:pPr>
      <w:r w:rsidRPr="008305FF">
        <w:rPr>
          <w:strike/>
        </w:rPr>
        <w:t xml:space="preserve">Change the </w:t>
      </w:r>
      <w:r w:rsidRPr="008305FF">
        <w:rPr>
          <w:b/>
          <w:strike/>
        </w:rPr>
        <w:t>data type</w:t>
      </w:r>
      <w:r w:rsidRPr="008305FF">
        <w:rPr>
          <w:strike/>
        </w:rPr>
        <w:t xml:space="preserve"> for the </w:t>
      </w:r>
      <w:r w:rsidRPr="008305FF">
        <w:rPr>
          <w:i/>
          <w:strike/>
        </w:rPr>
        <w:t>BoothCost</w:t>
      </w:r>
      <w:r w:rsidRPr="008305FF">
        <w:rPr>
          <w:strike/>
        </w:rPr>
        <w:t xml:space="preserve"> field to </w:t>
      </w:r>
      <w:r w:rsidRPr="008305FF">
        <w:rPr>
          <w:b/>
          <w:strike/>
        </w:rPr>
        <w:t>Currency</w:t>
      </w:r>
      <w:r w:rsidRPr="008305FF">
        <w:rPr>
          <w:strike/>
        </w:rPr>
        <w:t xml:space="preserve"> with </w:t>
      </w:r>
      <w:r w:rsidRPr="008305FF">
        <w:rPr>
          <w:b/>
          <w:strike/>
        </w:rPr>
        <w:t>0</w:t>
      </w:r>
      <w:r w:rsidRPr="008305FF">
        <w:rPr>
          <w:strike/>
        </w:rPr>
        <w:t xml:space="preserve"> decimal places.</w:t>
      </w:r>
    </w:p>
    <w:p w:rsidR="00D467F9" w:rsidRPr="008305FF" w:rsidRDefault="00566301">
      <w:pPr>
        <w:pStyle w:val="SAMProjectSubSteps"/>
        <w:rPr>
          <w:strike/>
        </w:rPr>
      </w:pPr>
      <w:r w:rsidRPr="008305FF">
        <w:rPr>
          <w:strike/>
        </w:rPr>
        <w:t xml:space="preserve">Add the text </w:t>
      </w:r>
      <w:r w:rsidRPr="008305FF">
        <w:rPr>
          <w:b/>
          <w:strike/>
        </w:rPr>
        <w:t>Basic cost to rent a 10 x 10 booth</w:t>
      </w:r>
      <w:r w:rsidRPr="008305FF">
        <w:rPr>
          <w:strike/>
        </w:rPr>
        <w:t xml:space="preserve"> as the description for the </w:t>
      </w:r>
      <w:r w:rsidRPr="008305FF">
        <w:rPr>
          <w:i/>
          <w:strike/>
        </w:rPr>
        <w:t>BoothCost</w:t>
      </w:r>
      <w:r w:rsidRPr="008305FF">
        <w:rPr>
          <w:strike/>
        </w:rPr>
        <w:t xml:space="preserve"> field.</w:t>
      </w:r>
      <w:r w:rsidRPr="008305FF">
        <w:rPr>
          <w:strike/>
        </w:rPr>
        <w:br/>
      </w:r>
      <w:r w:rsidRPr="008305FF">
        <w:rPr>
          <w:strike/>
        </w:rPr>
        <w:br/>
        <w:t xml:space="preserve">Save the changes to the table and close it. </w:t>
      </w:r>
      <w:r w:rsidRPr="008305FF">
        <w:rPr>
          <w:i/>
          <w:strike/>
        </w:rPr>
        <w:t>(Hint:</w:t>
      </w:r>
      <w:r w:rsidRPr="008305FF">
        <w:rPr>
          <w:strike/>
        </w:rPr>
        <w:t xml:space="preserve"> Because a field size was reduced, a warning message appears asking if you want to test the data, The data is valid, so ignore this message and continue saving the table.)</w:t>
      </w:r>
    </w:p>
    <w:p w:rsidR="00D467F9" w:rsidRPr="008305FF" w:rsidRDefault="00566301">
      <w:pPr>
        <w:pStyle w:val="SAMProjectSteps"/>
        <w:keepNext/>
        <w:rPr>
          <w:strike/>
        </w:rPr>
      </w:pPr>
      <w:r w:rsidRPr="008305FF">
        <w:rPr>
          <w:strike/>
        </w:rPr>
        <w:lastRenderedPageBreak/>
        <w:t xml:space="preserve">Open the </w:t>
      </w:r>
      <w:r w:rsidRPr="008305FF">
        <w:rPr>
          <w:i/>
          <w:strike/>
        </w:rPr>
        <w:t>Attendees</w:t>
      </w:r>
      <w:r w:rsidRPr="008305FF">
        <w:rPr>
          <w:strike/>
        </w:rPr>
        <w:t xml:space="preserve"> table in Design View and perform the following tasks:</w:t>
      </w:r>
    </w:p>
    <w:p w:rsidR="00D467F9" w:rsidRPr="008305FF" w:rsidRDefault="00566301">
      <w:pPr>
        <w:pStyle w:val="SAMProjectSubSteps"/>
        <w:keepNext/>
        <w:rPr>
          <w:strike/>
        </w:rPr>
      </w:pPr>
      <w:r w:rsidRPr="008305FF">
        <w:rPr>
          <w:strike/>
        </w:rPr>
        <w:t xml:space="preserve">Add a field with the name </w:t>
      </w:r>
      <w:r w:rsidRPr="008305FF">
        <w:rPr>
          <w:b/>
          <w:strike/>
        </w:rPr>
        <w:t>Status</w:t>
      </w:r>
      <w:r w:rsidRPr="008305FF">
        <w:rPr>
          <w:strike/>
        </w:rPr>
        <w:t xml:space="preserve"> to the end of the table.</w:t>
      </w:r>
    </w:p>
    <w:p w:rsidR="00D467F9" w:rsidRPr="008305FF" w:rsidRDefault="00566301">
      <w:pPr>
        <w:pStyle w:val="SAMProjectSubSteps"/>
        <w:keepNext/>
        <w:rPr>
          <w:strike/>
        </w:rPr>
      </w:pPr>
      <w:r w:rsidRPr="008305FF">
        <w:rPr>
          <w:strike/>
        </w:rPr>
        <w:t xml:space="preserve">Select </w:t>
      </w:r>
      <w:r w:rsidRPr="008305FF">
        <w:rPr>
          <w:b/>
          <w:strike/>
        </w:rPr>
        <w:t>LookupWizard</w:t>
      </w:r>
      <w:r w:rsidRPr="008305FF">
        <w:rPr>
          <w:strike/>
        </w:rPr>
        <w:t xml:space="preserve"> at the data type.</w:t>
      </w:r>
    </w:p>
    <w:p w:rsidR="00D467F9" w:rsidRPr="008305FF" w:rsidRDefault="00566301">
      <w:pPr>
        <w:pStyle w:val="SAMProjectSubSteps"/>
        <w:keepNext/>
        <w:rPr>
          <w:strike/>
        </w:rPr>
      </w:pPr>
      <w:r w:rsidRPr="008305FF">
        <w:rPr>
          <w:strike/>
        </w:rPr>
        <w:t>Select the option to type in your own values.</w:t>
      </w:r>
    </w:p>
    <w:p w:rsidR="00D467F9" w:rsidRPr="008305FF" w:rsidRDefault="00566301">
      <w:pPr>
        <w:pStyle w:val="SAMProjectSubSteps"/>
        <w:rPr>
          <w:strike/>
        </w:rPr>
      </w:pPr>
      <w:r w:rsidRPr="008305FF">
        <w:rPr>
          <w:strike/>
        </w:rPr>
        <w:t xml:space="preserve">Type in the following three values (in the order shown) as the list of possible values for the field: </w:t>
      </w:r>
      <w:r w:rsidRPr="008305FF">
        <w:rPr>
          <w:b/>
          <w:strike/>
        </w:rPr>
        <w:t>Member</w:t>
      </w:r>
      <w:r w:rsidRPr="008305FF">
        <w:rPr>
          <w:strike/>
        </w:rPr>
        <w:t xml:space="preserve">, </w:t>
      </w:r>
      <w:r w:rsidRPr="008305FF">
        <w:rPr>
          <w:b/>
          <w:strike/>
        </w:rPr>
        <w:t>NonMember</w:t>
      </w:r>
      <w:r w:rsidRPr="008305FF">
        <w:rPr>
          <w:strike/>
        </w:rPr>
        <w:t xml:space="preserve">, and </w:t>
      </w:r>
      <w:r w:rsidRPr="008305FF">
        <w:rPr>
          <w:b/>
          <w:strike/>
        </w:rPr>
        <w:t>Student</w:t>
      </w:r>
      <w:r w:rsidRPr="008305FF">
        <w:rPr>
          <w:strike/>
        </w:rPr>
        <w:t>. Limit the field values to only the items in the list and do not allow multiple values for the field.</w:t>
      </w:r>
      <w:r w:rsidRPr="008305FF">
        <w:rPr>
          <w:strike/>
        </w:rPr>
        <w:br/>
      </w:r>
      <w:r w:rsidRPr="008305FF">
        <w:rPr>
          <w:strike/>
        </w:rPr>
        <w:br/>
        <w:t>Save the changes to the table and close it.</w:t>
      </w:r>
    </w:p>
    <w:p w:rsidR="00D467F9" w:rsidRPr="00AA066E" w:rsidRDefault="00566301">
      <w:pPr>
        <w:pStyle w:val="SAMProjectSteps"/>
        <w:rPr>
          <w:strike/>
        </w:rPr>
      </w:pPr>
      <w:r w:rsidRPr="00AA066E">
        <w:rPr>
          <w:strike/>
        </w:rPr>
        <w:t xml:space="preserve">Most of the attendees are members of the Economic Development Professional Organization. Use an </w:t>
      </w:r>
      <w:r w:rsidRPr="00AA066E">
        <w:rPr>
          <w:b/>
          <w:strike/>
        </w:rPr>
        <w:t>Update</w:t>
      </w:r>
      <w:r w:rsidRPr="00AA066E">
        <w:rPr>
          <w:strike/>
        </w:rPr>
        <w:t xml:space="preserve"> query to update the values in the </w:t>
      </w:r>
      <w:r w:rsidRPr="00AA066E">
        <w:rPr>
          <w:i/>
          <w:strike/>
        </w:rPr>
        <w:t>Status</w:t>
      </w:r>
      <w:r w:rsidRPr="00AA066E">
        <w:rPr>
          <w:strike/>
        </w:rPr>
        <w:t xml:space="preserve"> field of the </w:t>
      </w:r>
      <w:r w:rsidRPr="00AA066E">
        <w:rPr>
          <w:i/>
          <w:strike/>
        </w:rPr>
        <w:t>Attendees</w:t>
      </w:r>
      <w:r w:rsidRPr="00AA066E">
        <w:rPr>
          <w:strike/>
        </w:rPr>
        <w:t xml:space="preserve"> table to </w:t>
      </w:r>
      <w:r w:rsidRPr="00AA066E">
        <w:rPr>
          <w:b/>
          <w:strike/>
        </w:rPr>
        <w:t>Member</w:t>
      </w:r>
      <w:r w:rsidRPr="00AA066E">
        <w:rPr>
          <w:strike/>
        </w:rPr>
        <w:t xml:space="preserve"> for all records. Run the query and save it using </w:t>
      </w:r>
      <w:r w:rsidRPr="00AA066E">
        <w:rPr>
          <w:b/>
          <w:strike/>
        </w:rPr>
        <w:t xml:space="preserve">UpdateStatus </w:t>
      </w:r>
      <w:r w:rsidRPr="00AA066E">
        <w:rPr>
          <w:strike/>
        </w:rPr>
        <w:t>as the name of the query.</w:t>
      </w:r>
      <w:r w:rsidRPr="00AA066E">
        <w:rPr>
          <w:strike/>
        </w:rPr>
        <w:br/>
      </w:r>
    </w:p>
    <w:p w:rsidR="00D467F9" w:rsidRPr="00AA066E" w:rsidRDefault="00566301">
      <w:pPr>
        <w:pStyle w:val="SAMProjectSteps"/>
        <w:rPr>
          <w:strike/>
        </w:rPr>
      </w:pPr>
      <w:r w:rsidRPr="00AA066E">
        <w:rPr>
          <w:strike/>
        </w:rPr>
        <w:t xml:space="preserve">Open the </w:t>
      </w:r>
      <w:r w:rsidRPr="00AA066E">
        <w:rPr>
          <w:i/>
          <w:strike/>
        </w:rPr>
        <w:t>Attendees</w:t>
      </w:r>
      <w:r w:rsidRPr="00AA066E">
        <w:rPr>
          <w:strike/>
        </w:rPr>
        <w:t xml:space="preserve"> table in Datasheet View and change the </w:t>
      </w:r>
      <w:r w:rsidRPr="00AA066E">
        <w:rPr>
          <w:i/>
          <w:strike/>
        </w:rPr>
        <w:t>Status</w:t>
      </w:r>
      <w:r w:rsidRPr="00AA066E">
        <w:rPr>
          <w:strike/>
        </w:rPr>
        <w:t xml:space="preserve"> value for the attendee with an </w:t>
      </w:r>
      <w:r w:rsidRPr="00AA066E">
        <w:rPr>
          <w:i/>
          <w:strike/>
        </w:rPr>
        <w:t>AttendeeID</w:t>
      </w:r>
      <w:r w:rsidRPr="00AA066E">
        <w:rPr>
          <w:strike/>
        </w:rPr>
        <w:t xml:space="preserve"> of </w:t>
      </w:r>
      <w:r w:rsidRPr="00AA066E">
        <w:rPr>
          <w:b/>
          <w:strike/>
        </w:rPr>
        <w:t>CB001</w:t>
      </w:r>
      <w:r w:rsidRPr="00AA066E">
        <w:rPr>
          <w:strike/>
        </w:rPr>
        <w:t xml:space="preserve"> (Cynthia Brown) to </w:t>
      </w:r>
      <w:r w:rsidRPr="00AA066E">
        <w:rPr>
          <w:b/>
          <w:strike/>
        </w:rPr>
        <w:t>Student</w:t>
      </w:r>
      <w:r w:rsidRPr="00AA066E">
        <w:rPr>
          <w:strike/>
        </w:rPr>
        <w:t xml:space="preserve">. Add the caption </w:t>
      </w:r>
      <w:r w:rsidRPr="00AA066E">
        <w:rPr>
          <w:b/>
          <w:strike/>
        </w:rPr>
        <w:t>PostalCode</w:t>
      </w:r>
      <w:r w:rsidRPr="00AA066E">
        <w:rPr>
          <w:strike/>
        </w:rPr>
        <w:t xml:space="preserve"> to the </w:t>
      </w:r>
      <w:r w:rsidRPr="00AA066E">
        <w:rPr>
          <w:i/>
          <w:strike/>
        </w:rPr>
        <w:t>ZIP</w:t>
      </w:r>
      <w:r w:rsidRPr="00AA066E">
        <w:rPr>
          <w:strike/>
        </w:rPr>
        <w:t xml:space="preserve"> field. Close the table.</w:t>
      </w:r>
    </w:p>
    <w:p w:rsidR="00D467F9" w:rsidRPr="00AA066E" w:rsidRDefault="00566301">
      <w:pPr>
        <w:pStyle w:val="SAMProjectSteps"/>
        <w:rPr>
          <w:strike/>
        </w:rPr>
      </w:pPr>
      <w:r w:rsidRPr="00AA066E">
        <w:rPr>
          <w:strike/>
        </w:rPr>
        <w:t xml:space="preserve">Create a </w:t>
      </w:r>
      <w:r w:rsidRPr="00AA066E">
        <w:rPr>
          <w:b/>
          <w:strike/>
        </w:rPr>
        <w:t>split form</w:t>
      </w:r>
      <w:r w:rsidRPr="00AA066E">
        <w:rPr>
          <w:strike/>
        </w:rPr>
        <w:t xml:space="preserve"> for the </w:t>
      </w:r>
      <w:r w:rsidRPr="00AA066E">
        <w:rPr>
          <w:i/>
          <w:strike/>
        </w:rPr>
        <w:t>Registration</w:t>
      </w:r>
      <w:r w:rsidRPr="00AA066E">
        <w:rPr>
          <w:strike/>
        </w:rPr>
        <w:t xml:space="preserve"> table. Save the form using </w:t>
      </w:r>
      <w:r w:rsidRPr="00AA066E">
        <w:rPr>
          <w:b/>
          <w:strike/>
        </w:rPr>
        <w:t>Registration Split Form</w:t>
      </w:r>
      <w:r w:rsidRPr="00AA066E">
        <w:rPr>
          <w:strike/>
        </w:rPr>
        <w:t xml:space="preserve"> as the form name. Close the form.</w:t>
      </w:r>
    </w:p>
    <w:p w:rsidR="00D467F9" w:rsidRPr="00D10897" w:rsidRDefault="00566301">
      <w:pPr>
        <w:pStyle w:val="SAMProjectSteps"/>
        <w:keepNext/>
        <w:rPr>
          <w:strike/>
        </w:rPr>
      </w:pPr>
      <w:r w:rsidRPr="00D10897">
        <w:rPr>
          <w:strike/>
        </w:rPr>
        <w:t xml:space="preserve">The </w:t>
      </w:r>
      <w:r w:rsidRPr="00D10897">
        <w:rPr>
          <w:i/>
          <w:strike/>
        </w:rPr>
        <w:t>PotentialDonors</w:t>
      </w:r>
      <w:r w:rsidRPr="00D10897">
        <w:rPr>
          <w:strike/>
        </w:rPr>
        <w:t xml:space="preserve"> table contains records that should be appended to the </w:t>
      </w:r>
      <w:r w:rsidRPr="00D10897">
        <w:rPr>
          <w:i/>
          <w:strike/>
        </w:rPr>
        <w:t>Sponsors</w:t>
      </w:r>
      <w:r w:rsidRPr="00D10897">
        <w:rPr>
          <w:strike/>
        </w:rPr>
        <w:t xml:space="preserve"> table. Create an </w:t>
      </w:r>
      <w:r w:rsidRPr="00D10897">
        <w:rPr>
          <w:b/>
          <w:strike/>
        </w:rPr>
        <w:t>Append</w:t>
      </w:r>
      <w:r w:rsidRPr="00D10897">
        <w:rPr>
          <w:strike/>
        </w:rPr>
        <w:t xml:space="preserve"> query with the following options:</w:t>
      </w:r>
    </w:p>
    <w:p w:rsidR="00D467F9" w:rsidRPr="00D10897" w:rsidRDefault="00566301">
      <w:pPr>
        <w:pStyle w:val="SAMProjectSubSteps"/>
        <w:keepNext/>
        <w:rPr>
          <w:strike/>
        </w:rPr>
      </w:pPr>
      <w:r w:rsidRPr="00D10897">
        <w:rPr>
          <w:strike/>
        </w:rPr>
        <w:t xml:space="preserve">Select all the fields from the </w:t>
      </w:r>
      <w:r w:rsidRPr="00D10897">
        <w:rPr>
          <w:i/>
          <w:strike/>
        </w:rPr>
        <w:t>PotentialDonors</w:t>
      </w:r>
      <w:r w:rsidRPr="00D10897">
        <w:rPr>
          <w:strike/>
        </w:rPr>
        <w:t xml:space="preserve"> table in the same order that they are listed in the field list.</w:t>
      </w:r>
    </w:p>
    <w:p w:rsidR="00D467F9" w:rsidRPr="00D10897" w:rsidRDefault="00566301">
      <w:pPr>
        <w:pStyle w:val="SAMProjectSubSteps"/>
        <w:keepNext/>
        <w:rPr>
          <w:strike/>
        </w:rPr>
      </w:pPr>
      <w:r w:rsidRPr="00D10897">
        <w:rPr>
          <w:strike/>
        </w:rPr>
        <w:t xml:space="preserve">Select </w:t>
      </w:r>
      <w:r w:rsidRPr="00D10897">
        <w:rPr>
          <w:i/>
          <w:strike/>
        </w:rPr>
        <w:t>Sponsors</w:t>
      </w:r>
      <w:r w:rsidRPr="00D10897">
        <w:rPr>
          <w:strike/>
        </w:rPr>
        <w:t xml:space="preserve"> as the destination table in the Append dialog box.</w:t>
      </w:r>
    </w:p>
    <w:p w:rsidR="00D467F9" w:rsidRPr="00D10897" w:rsidRDefault="00566301">
      <w:pPr>
        <w:pStyle w:val="SAMProjectSubSteps"/>
        <w:rPr>
          <w:strike/>
        </w:rPr>
      </w:pPr>
      <w:r w:rsidRPr="00D10897">
        <w:rPr>
          <w:strike/>
        </w:rPr>
        <w:t xml:space="preserve">Save the query using </w:t>
      </w:r>
      <w:r w:rsidRPr="00D10897">
        <w:rPr>
          <w:b/>
          <w:strike/>
        </w:rPr>
        <w:t>AppendPotentialDonors</w:t>
      </w:r>
      <w:r w:rsidRPr="00D10897">
        <w:rPr>
          <w:strike/>
        </w:rPr>
        <w:t xml:space="preserve"> as the name, run it, and then close it. The query should append 10 records.</w:t>
      </w:r>
    </w:p>
    <w:p w:rsidR="00D467F9" w:rsidRPr="00D10897" w:rsidRDefault="00566301">
      <w:pPr>
        <w:pStyle w:val="SAMProjectSteps"/>
        <w:rPr>
          <w:strike/>
        </w:rPr>
      </w:pPr>
      <w:r w:rsidRPr="00D10897">
        <w:rPr>
          <w:strike/>
        </w:rPr>
        <w:t xml:space="preserve">Open the Relationships window and add the </w:t>
      </w:r>
      <w:r w:rsidRPr="00D10897">
        <w:rPr>
          <w:i/>
          <w:strike/>
        </w:rPr>
        <w:t>Attendees</w:t>
      </w:r>
      <w:r w:rsidRPr="00D10897">
        <w:rPr>
          <w:strike/>
        </w:rPr>
        <w:t xml:space="preserve"> table and the </w:t>
      </w:r>
      <w:r w:rsidRPr="00D10897">
        <w:rPr>
          <w:i/>
          <w:strike/>
        </w:rPr>
        <w:t>Registration</w:t>
      </w:r>
      <w:r w:rsidRPr="00D10897">
        <w:rPr>
          <w:strike/>
        </w:rPr>
        <w:t xml:space="preserve"> table to the Relationships window. Create a relationship between the </w:t>
      </w:r>
      <w:r w:rsidRPr="00D10897">
        <w:rPr>
          <w:i/>
          <w:strike/>
        </w:rPr>
        <w:t>AttendeeID</w:t>
      </w:r>
      <w:r w:rsidRPr="00D10897">
        <w:rPr>
          <w:strike/>
        </w:rPr>
        <w:t xml:space="preserve"> field in the </w:t>
      </w:r>
      <w:r w:rsidRPr="00D10897">
        <w:rPr>
          <w:i/>
          <w:strike/>
        </w:rPr>
        <w:t>Attendees</w:t>
      </w:r>
      <w:r w:rsidRPr="00D10897">
        <w:rPr>
          <w:strike/>
        </w:rPr>
        <w:t xml:space="preserve"> table and the </w:t>
      </w:r>
      <w:r w:rsidRPr="00D10897">
        <w:rPr>
          <w:i/>
          <w:strike/>
        </w:rPr>
        <w:t>AttendeeID</w:t>
      </w:r>
      <w:r w:rsidRPr="00D10897">
        <w:rPr>
          <w:strike/>
        </w:rPr>
        <w:t xml:space="preserve"> field in the </w:t>
      </w:r>
      <w:r w:rsidRPr="00D10897">
        <w:rPr>
          <w:i/>
          <w:strike/>
        </w:rPr>
        <w:t>Registration</w:t>
      </w:r>
      <w:r w:rsidRPr="00D10897">
        <w:rPr>
          <w:strike/>
        </w:rPr>
        <w:t xml:space="preserve"> table. Make the relationship enforce </w:t>
      </w:r>
      <w:r w:rsidRPr="00D10897">
        <w:rPr>
          <w:b/>
          <w:strike/>
        </w:rPr>
        <w:t>referential integrity</w:t>
      </w:r>
      <w:r w:rsidRPr="00D10897">
        <w:rPr>
          <w:strike/>
        </w:rPr>
        <w:t>. Save the relationship and close the window.</w:t>
      </w:r>
    </w:p>
    <w:p w:rsidR="00D467F9" w:rsidRPr="00D10897" w:rsidRDefault="00566301">
      <w:pPr>
        <w:pStyle w:val="SAMProjectSteps"/>
        <w:keepNext/>
        <w:rPr>
          <w:strike/>
        </w:rPr>
      </w:pPr>
      <w:r w:rsidRPr="00D10897">
        <w:rPr>
          <w:strike/>
        </w:rPr>
        <w:t xml:space="preserve">Use the </w:t>
      </w:r>
      <w:r w:rsidRPr="00D10897">
        <w:rPr>
          <w:b/>
          <w:strike/>
        </w:rPr>
        <w:t>Find Unmatched Query Wizard</w:t>
      </w:r>
      <w:r w:rsidRPr="00D10897">
        <w:rPr>
          <w:strike/>
        </w:rPr>
        <w:t xml:space="preserve"> to find attendees who do not have a matching registration.</w:t>
      </w:r>
    </w:p>
    <w:p w:rsidR="00D467F9" w:rsidRPr="00D10897" w:rsidRDefault="00566301">
      <w:pPr>
        <w:pStyle w:val="SAMProjectSubSteps"/>
        <w:keepNext/>
        <w:rPr>
          <w:strike/>
        </w:rPr>
      </w:pPr>
      <w:r w:rsidRPr="00D10897">
        <w:rPr>
          <w:strike/>
        </w:rPr>
        <w:t xml:space="preserve">Select the </w:t>
      </w:r>
      <w:r w:rsidRPr="00D10897">
        <w:rPr>
          <w:i/>
          <w:strike/>
        </w:rPr>
        <w:t>Attendees</w:t>
      </w:r>
      <w:r w:rsidRPr="00D10897">
        <w:rPr>
          <w:strike/>
        </w:rPr>
        <w:t xml:space="preserve"> table as the table to display in the query results.</w:t>
      </w:r>
    </w:p>
    <w:p w:rsidR="00D467F9" w:rsidRPr="00D10897" w:rsidRDefault="00566301">
      <w:pPr>
        <w:pStyle w:val="SAMProjectSubSteps"/>
        <w:keepNext/>
        <w:rPr>
          <w:strike/>
        </w:rPr>
      </w:pPr>
      <w:r w:rsidRPr="00D10897">
        <w:rPr>
          <w:strike/>
        </w:rPr>
        <w:t xml:space="preserve">Select the </w:t>
      </w:r>
      <w:r w:rsidRPr="00D10897">
        <w:rPr>
          <w:i/>
          <w:strike/>
        </w:rPr>
        <w:t>Registration</w:t>
      </w:r>
      <w:r w:rsidRPr="00D10897">
        <w:rPr>
          <w:strike/>
        </w:rPr>
        <w:t xml:space="preserve"> table as the related table.</w:t>
      </w:r>
    </w:p>
    <w:p w:rsidR="00D467F9" w:rsidRPr="00D10897" w:rsidRDefault="00566301">
      <w:pPr>
        <w:pStyle w:val="SAMProjectSubSteps"/>
        <w:keepNext/>
        <w:rPr>
          <w:strike/>
        </w:rPr>
      </w:pPr>
      <w:r w:rsidRPr="00D10897">
        <w:rPr>
          <w:strike/>
        </w:rPr>
        <w:t xml:space="preserve">Select the </w:t>
      </w:r>
      <w:r w:rsidRPr="00D10897">
        <w:rPr>
          <w:i/>
          <w:strike/>
        </w:rPr>
        <w:t>AttendeeID</w:t>
      </w:r>
      <w:r w:rsidRPr="00D10897">
        <w:rPr>
          <w:strike/>
        </w:rPr>
        <w:t xml:space="preserve"> as the common field in both tables.</w:t>
      </w:r>
    </w:p>
    <w:p w:rsidR="00D467F9" w:rsidRPr="00D10897" w:rsidRDefault="00566301">
      <w:pPr>
        <w:pStyle w:val="SAMProjectSubSteps"/>
        <w:keepNext/>
        <w:rPr>
          <w:strike/>
        </w:rPr>
      </w:pPr>
      <w:r w:rsidRPr="00D10897">
        <w:rPr>
          <w:strike/>
        </w:rPr>
        <w:t>Display all fields in the query result.</w:t>
      </w:r>
    </w:p>
    <w:p w:rsidR="00D467F9" w:rsidRPr="00D10897" w:rsidRDefault="00566301">
      <w:pPr>
        <w:pStyle w:val="SAMProjectSubSteps"/>
        <w:rPr>
          <w:strike/>
        </w:rPr>
      </w:pPr>
      <w:r w:rsidRPr="00D10897">
        <w:rPr>
          <w:strike/>
        </w:rPr>
        <w:t xml:space="preserve">Save the query using </w:t>
      </w:r>
      <w:r w:rsidRPr="00D10897">
        <w:rPr>
          <w:b/>
          <w:strike/>
        </w:rPr>
        <w:t>UnmatchedRegistration</w:t>
      </w:r>
      <w:r w:rsidRPr="00D10897">
        <w:rPr>
          <w:strike/>
        </w:rPr>
        <w:t xml:space="preserve"> as the query name.</w:t>
      </w:r>
      <w:r w:rsidRPr="00D10897">
        <w:rPr>
          <w:strike/>
        </w:rPr>
        <w:br/>
      </w:r>
      <w:r w:rsidRPr="00D10897">
        <w:rPr>
          <w:strike/>
        </w:rPr>
        <w:br/>
        <w:t>View the query results, confirm there is one record, and then close it.</w:t>
      </w:r>
    </w:p>
    <w:p w:rsidR="00D467F9" w:rsidRPr="00D10897" w:rsidRDefault="00566301">
      <w:pPr>
        <w:pStyle w:val="SAMProjectSteps"/>
        <w:keepNext/>
        <w:rPr>
          <w:strike/>
        </w:rPr>
      </w:pPr>
      <w:r w:rsidRPr="00D10897">
        <w:rPr>
          <w:strike/>
        </w:rPr>
        <w:t xml:space="preserve">Members who registered early paid a reduced registration fee. Create a </w:t>
      </w:r>
      <w:r w:rsidRPr="00D10897">
        <w:rPr>
          <w:b/>
          <w:strike/>
        </w:rPr>
        <w:t>Make Table</w:t>
      </w:r>
      <w:r w:rsidRPr="00D10897">
        <w:rPr>
          <w:strike/>
        </w:rPr>
        <w:t xml:space="preserve"> query that selects all fields from the </w:t>
      </w:r>
      <w:r w:rsidRPr="00D10897">
        <w:rPr>
          <w:i/>
          <w:strike/>
        </w:rPr>
        <w:t>Registration</w:t>
      </w:r>
      <w:r w:rsidRPr="00D10897">
        <w:rPr>
          <w:strike/>
        </w:rPr>
        <w:t xml:space="preserve"> table in the same order that they are </w:t>
      </w:r>
      <w:r w:rsidRPr="00D10897">
        <w:rPr>
          <w:strike/>
        </w:rPr>
        <w:lastRenderedPageBreak/>
        <w:t>listed in the field list. Select the fields individually for the query grid, do not use the (*) asterisk.</w:t>
      </w:r>
    </w:p>
    <w:p w:rsidR="00D467F9" w:rsidRPr="00D10897" w:rsidRDefault="00566301">
      <w:pPr>
        <w:pStyle w:val="SAMProjectSubSteps"/>
        <w:keepNext/>
        <w:rPr>
          <w:strike/>
        </w:rPr>
      </w:pPr>
      <w:r w:rsidRPr="00D10897">
        <w:rPr>
          <w:strike/>
        </w:rPr>
        <w:t xml:space="preserve">Add criteria to select only those records where the </w:t>
      </w:r>
      <w:r w:rsidRPr="00D10897">
        <w:rPr>
          <w:i/>
          <w:strike/>
        </w:rPr>
        <w:t>RegistrationFee</w:t>
      </w:r>
      <w:r w:rsidRPr="00D10897">
        <w:rPr>
          <w:strike/>
        </w:rPr>
        <w:t xml:space="preserve"> field value </w:t>
      </w:r>
      <w:r w:rsidRPr="00D10897">
        <w:rPr>
          <w:b/>
          <w:strike/>
        </w:rPr>
        <w:t>equals 175</w:t>
      </w:r>
      <w:r w:rsidRPr="00D10897">
        <w:rPr>
          <w:strike/>
        </w:rPr>
        <w:t>.</w:t>
      </w:r>
    </w:p>
    <w:p w:rsidR="00D467F9" w:rsidRPr="00D10897" w:rsidRDefault="00566301">
      <w:pPr>
        <w:pStyle w:val="SAMProjectSubSteps"/>
        <w:keepNext/>
        <w:rPr>
          <w:strike/>
        </w:rPr>
      </w:pPr>
      <w:r w:rsidRPr="00D10897">
        <w:rPr>
          <w:strike/>
        </w:rPr>
        <w:t xml:space="preserve">In the Make Table dialog box, assign the name </w:t>
      </w:r>
      <w:r w:rsidRPr="00D10897">
        <w:rPr>
          <w:b/>
          <w:strike/>
        </w:rPr>
        <w:t>EarlyRegistration</w:t>
      </w:r>
      <w:r w:rsidRPr="00D10897">
        <w:rPr>
          <w:strike/>
        </w:rPr>
        <w:t xml:space="preserve"> to the new table.</w:t>
      </w:r>
    </w:p>
    <w:p w:rsidR="00D467F9" w:rsidRPr="00D10897" w:rsidRDefault="00566301">
      <w:pPr>
        <w:pStyle w:val="SAMProjectSubSteps"/>
        <w:rPr>
          <w:strike/>
        </w:rPr>
      </w:pPr>
      <w:r w:rsidRPr="00D10897">
        <w:rPr>
          <w:strike/>
        </w:rPr>
        <w:t xml:space="preserve">Save the query using </w:t>
      </w:r>
      <w:r w:rsidRPr="00D10897">
        <w:rPr>
          <w:b/>
          <w:strike/>
        </w:rPr>
        <w:t xml:space="preserve">MakeEarlyRegistration </w:t>
      </w:r>
      <w:r w:rsidRPr="00D10897">
        <w:rPr>
          <w:strike/>
        </w:rPr>
        <w:t xml:space="preserve">as the query name, run it, and then close the query. The new </w:t>
      </w:r>
      <w:r w:rsidRPr="00D10897">
        <w:rPr>
          <w:i/>
          <w:strike/>
        </w:rPr>
        <w:t>EarlyRegistration</w:t>
      </w:r>
      <w:r w:rsidRPr="00D10897">
        <w:rPr>
          <w:strike/>
        </w:rPr>
        <w:t xml:space="preserve"> table should contain 13 records.</w:t>
      </w:r>
    </w:p>
    <w:p w:rsidR="00D467F9" w:rsidRPr="00272E60" w:rsidRDefault="00566301">
      <w:pPr>
        <w:pStyle w:val="SAMProjectSteps"/>
        <w:keepNext/>
        <w:rPr>
          <w:strike/>
        </w:rPr>
      </w:pPr>
      <w:r w:rsidRPr="00272E60">
        <w:rPr>
          <w:strike/>
        </w:rPr>
        <w:t xml:space="preserve">Open the </w:t>
      </w:r>
      <w:r w:rsidRPr="00272E60">
        <w:rPr>
          <w:i/>
          <w:strike/>
        </w:rPr>
        <w:t>Registration</w:t>
      </w:r>
      <w:r w:rsidRPr="00272E60">
        <w:rPr>
          <w:strike/>
        </w:rPr>
        <w:t xml:space="preserve"> table in Design View and perform the following tasks:</w:t>
      </w:r>
    </w:p>
    <w:p w:rsidR="00D467F9" w:rsidRPr="00272E60" w:rsidRDefault="00566301">
      <w:pPr>
        <w:pStyle w:val="SAMProjectSubSteps"/>
        <w:keepNext/>
        <w:rPr>
          <w:strike/>
        </w:rPr>
      </w:pPr>
      <w:r w:rsidRPr="00272E60">
        <w:rPr>
          <w:strike/>
        </w:rPr>
        <w:t xml:space="preserve">Enter a </w:t>
      </w:r>
      <w:r w:rsidRPr="00272E60">
        <w:rPr>
          <w:b/>
          <w:strike/>
        </w:rPr>
        <w:t>validation rule</w:t>
      </w:r>
      <w:r w:rsidRPr="00272E60">
        <w:rPr>
          <w:strike/>
        </w:rPr>
        <w:t xml:space="preserve"> for the </w:t>
      </w:r>
      <w:r w:rsidRPr="00272E60">
        <w:rPr>
          <w:i/>
          <w:strike/>
        </w:rPr>
        <w:t>RegistrationFee</w:t>
      </w:r>
      <w:r w:rsidRPr="00272E60">
        <w:rPr>
          <w:strike/>
        </w:rPr>
        <w:t xml:space="preserve"> field to ensure that values in the field are </w:t>
      </w:r>
      <w:r w:rsidRPr="00272E60">
        <w:rPr>
          <w:b/>
          <w:strike/>
        </w:rPr>
        <w:t>greater than or equal to 100</w:t>
      </w:r>
      <w:r w:rsidRPr="00272E60">
        <w:rPr>
          <w:strike/>
        </w:rPr>
        <w:t>.</w:t>
      </w:r>
    </w:p>
    <w:p w:rsidR="00D467F9" w:rsidRPr="00272E60" w:rsidRDefault="00566301">
      <w:pPr>
        <w:pStyle w:val="SAMProjectSubSteps"/>
        <w:rPr>
          <w:strike/>
        </w:rPr>
      </w:pPr>
      <w:r w:rsidRPr="00272E60">
        <w:rPr>
          <w:strike/>
        </w:rPr>
        <w:t xml:space="preserve">Enter the text, </w:t>
      </w:r>
      <w:r w:rsidRPr="00272E60">
        <w:rPr>
          <w:b/>
          <w:strike/>
        </w:rPr>
        <w:t>Must be greater than or equal to $100</w:t>
      </w:r>
      <w:r w:rsidRPr="00272E60">
        <w:rPr>
          <w:strike/>
        </w:rPr>
        <w:t xml:space="preserve"> in the </w:t>
      </w:r>
      <w:r w:rsidRPr="00272E60">
        <w:rPr>
          <w:b/>
          <w:strike/>
        </w:rPr>
        <w:t>Validation</w:t>
      </w:r>
      <w:r w:rsidRPr="00272E60">
        <w:rPr>
          <w:strike/>
        </w:rPr>
        <w:t xml:space="preserve"> </w:t>
      </w:r>
      <w:r w:rsidRPr="00272E60">
        <w:rPr>
          <w:b/>
          <w:strike/>
        </w:rPr>
        <w:t>Text</w:t>
      </w:r>
      <w:r w:rsidRPr="00272E60">
        <w:rPr>
          <w:strike/>
        </w:rPr>
        <w:t xml:space="preserve"> property box.</w:t>
      </w:r>
      <w:r w:rsidRPr="00272E60">
        <w:rPr>
          <w:strike/>
        </w:rPr>
        <w:br/>
      </w:r>
      <w:r w:rsidRPr="00272E60">
        <w:rPr>
          <w:strike/>
        </w:rPr>
        <w:br/>
        <w:t xml:space="preserve">Save the changes to the </w:t>
      </w:r>
      <w:r w:rsidRPr="00272E60">
        <w:rPr>
          <w:i/>
          <w:strike/>
        </w:rPr>
        <w:t>Registration</w:t>
      </w:r>
      <w:r w:rsidRPr="00272E60">
        <w:rPr>
          <w:strike/>
        </w:rPr>
        <w:t xml:space="preserve"> table and close it. (</w:t>
      </w:r>
      <w:r w:rsidRPr="00272E60">
        <w:rPr>
          <w:i/>
          <w:strike/>
        </w:rPr>
        <w:t>Hint:</w:t>
      </w:r>
      <w:r w:rsidRPr="00272E60">
        <w:rPr>
          <w:strike/>
        </w:rPr>
        <w:t xml:space="preserve"> Because a validation rule was added, a warning message appears asking if you want to test the data. The data is valid, so ignore this message and continue saving the table.)</w:t>
      </w:r>
    </w:p>
    <w:p w:rsidR="00D467F9" w:rsidRPr="00272E60" w:rsidRDefault="00566301">
      <w:pPr>
        <w:pStyle w:val="SAMProjectSteps"/>
        <w:keepNext/>
        <w:rPr>
          <w:strike/>
        </w:rPr>
      </w:pPr>
      <w:r w:rsidRPr="00272E60">
        <w:rPr>
          <w:strike/>
        </w:rPr>
        <w:t xml:space="preserve">Create a </w:t>
      </w:r>
      <w:r w:rsidRPr="00272E60">
        <w:rPr>
          <w:b/>
          <w:strike/>
        </w:rPr>
        <w:t>Delete</w:t>
      </w:r>
      <w:r w:rsidRPr="00272E60">
        <w:rPr>
          <w:strike/>
        </w:rPr>
        <w:t xml:space="preserve"> query for the </w:t>
      </w:r>
      <w:r w:rsidRPr="00272E60">
        <w:rPr>
          <w:i/>
          <w:strike/>
        </w:rPr>
        <w:t>Sponsors</w:t>
      </w:r>
      <w:r w:rsidRPr="00272E60">
        <w:rPr>
          <w:strike/>
        </w:rPr>
        <w:t xml:space="preserve"> table with the following options:</w:t>
      </w:r>
    </w:p>
    <w:p w:rsidR="00D467F9" w:rsidRPr="00272E60" w:rsidRDefault="00566301">
      <w:pPr>
        <w:pStyle w:val="SAMProjectSubSteps"/>
        <w:keepNext/>
        <w:rPr>
          <w:strike/>
        </w:rPr>
      </w:pPr>
      <w:r w:rsidRPr="00272E60">
        <w:rPr>
          <w:strike/>
        </w:rPr>
        <w:t xml:space="preserve">Select the </w:t>
      </w:r>
      <w:r w:rsidRPr="00272E60">
        <w:rPr>
          <w:i/>
          <w:strike/>
        </w:rPr>
        <w:t>SponsorName</w:t>
      </w:r>
      <w:r w:rsidRPr="00272E60">
        <w:rPr>
          <w:strike/>
        </w:rPr>
        <w:t xml:space="preserve"> field from the </w:t>
      </w:r>
      <w:r w:rsidRPr="00272E60">
        <w:rPr>
          <w:i/>
          <w:strike/>
        </w:rPr>
        <w:t>Sponsors</w:t>
      </w:r>
      <w:r w:rsidRPr="00272E60">
        <w:rPr>
          <w:strike/>
        </w:rPr>
        <w:t xml:space="preserve"> table.</w:t>
      </w:r>
    </w:p>
    <w:p w:rsidR="00D467F9" w:rsidRPr="00272E60" w:rsidRDefault="00566301">
      <w:pPr>
        <w:pStyle w:val="SAMProjectSubSteps"/>
        <w:keepNext/>
        <w:rPr>
          <w:strike/>
        </w:rPr>
      </w:pPr>
      <w:r w:rsidRPr="00272E60">
        <w:rPr>
          <w:strike/>
        </w:rPr>
        <w:t xml:space="preserve">Add criteria to delete only those records where </w:t>
      </w:r>
      <w:r w:rsidRPr="00272E60">
        <w:rPr>
          <w:b/>
          <w:strike/>
        </w:rPr>
        <w:t>Comor</w:t>
      </w:r>
      <w:r w:rsidRPr="00272E60">
        <w:rPr>
          <w:strike/>
        </w:rPr>
        <w:t xml:space="preserve"> is the </w:t>
      </w:r>
      <w:r w:rsidRPr="00272E60">
        <w:rPr>
          <w:i/>
          <w:strike/>
        </w:rPr>
        <w:t>SponsorName.</w:t>
      </w:r>
    </w:p>
    <w:p w:rsidR="00D467F9" w:rsidRPr="00272E60" w:rsidRDefault="00566301">
      <w:pPr>
        <w:pStyle w:val="SAMProjectSubSteps"/>
        <w:rPr>
          <w:strike/>
        </w:rPr>
      </w:pPr>
      <w:r w:rsidRPr="00272E60">
        <w:rPr>
          <w:strike/>
        </w:rPr>
        <w:t xml:space="preserve">Save the query using </w:t>
      </w:r>
      <w:r w:rsidRPr="00272E60">
        <w:rPr>
          <w:b/>
          <w:strike/>
        </w:rPr>
        <w:t>DeleteSponsor</w:t>
      </w:r>
      <w:r w:rsidRPr="00272E60">
        <w:rPr>
          <w:strike/>
        </w:rPr>
        <w:t xml:space="preserve"> as the query name, run it, and then close it. The query should delete one record.</w:t>
      </w:r>
    </w:p>
    <w:p w:rsidR="00D467F9" w:rsidRPr="00272E60" w:rsidRDefault="00566301">
      <w:pPr>
        <w:pStyle w:val="SAMProjectSteps"/>
        <w:keepNext/>
        <w:rPr>
          <w:strike/>
        </w:rPr>
      </w:pPr>
      <w:r w:rsidRPr="00272E60">
        <w:rPr>
          <w:strike/>
        </w:rPr>
        <w:t xml:space="preserve">Open the </w:t>
      </w:r>
      <w:r w:rsidRPr="00272E60">
        <w:rPr>
          <w:i/>
          <w:strike/>
        </w:rPr>
        <w:t>Sponsors</w:t>
      </w:r>
      <w:r w:rsidRPr="00272E60">
        <w:rPr>
          <w:strike/>
        </w:rPr>
        <w:t xml:space="preserve"> table in Datasheet View and perform the following tasks:</w:t>
      </w:r>
    </w:p>
    <w:p w:rsidR="00D467F9" w:rsidRPr="00272E60" w:rsidRDefault="00566301">
      <w:pPr>
        <w:pStyle w:val="SAMProjectSubSteps"/>
        <w:keepNext/>
        <w:rPr>
          <w:strike/>
        </w:rPr>
      </w:pPr>
      <w:r w:rsidRPr="00272E60">
        <w:rPr>
          <w:strike/>
        </w:rPr>
        <w:t xml:space="preserve">Sort the records in ascending order by </w:t>
      </w:r>
      <w:r w:rsidRPr="00272E60">
        <w:rPr>
          <w:i/>
          <w:strike/>
        </w:rPr>
        <w:t>SponsorName</w:t>
      </w:r>
      <w:r w:rsidRPr="00272E60">
        <w:rPr>
          <w:strike/>
        </w:rPr>
        <w:t>.</w:t>
      </w:r>
    </w:p>
    <w:p w:rsidR="00D467F9" w:rsidRPr="00272E60" w:rsidRDefault="00566301">
      <w:pPr>
        <w:pStyle w:val="SAMProjectSubSteps"/>
        <w:rPr>
          <w:strike/>
        </w:rPr>
      </w:pPr>
      <w:r w:rsidRPr="00272E60">
        <w:rPr>
          <w:strike/>
        </w:rPr>
        <w:t xml:space="preserve">Add the </w:t>
      </w:r>
      <w:r w:rsidRPr="00272E60">
        <w:rPr>
          <w:b/>
          <w:strike/>
        </w:rPr>
        <w:t>Total</w:t>
      </w:r>
      <w:r w:rsidRPr="00272E60">
        <w:rPr>
          <w:strike/>
        </w:rPr>
        <w:t xml:space="preserve"> row to the datasheet and calculate the </w:t>
      </w:r>
      <w:r w:rsidRPr="00272E60">
        <w:rPr>
          <w:b/>
          <w:strike/>
        </w:rPr>
        <w:t>sum</w:t>
      </w:r>
      <w:r w:rsidRPr="00272E60">
        <w:rPr>
          <w:strike/>
        </w:rPr>
        <w:t xml:space="preserve"> for the </w:t>
      </w:r>
      <w:r w:rsidRPr="00272E60">
        <w:rPr>
          <w:i/>
          <w:strike/>
        </w:rPr>
        <w:t>Amount</w:t>
      </w:r>
      <w:r w:rsidRPr="00272E60">
        <w:rPr>
          <w:strike/>
        </w:rPr>
        <w:t xml:space="preserve"> field.</w:t>
      </w:r>
      <w:r w:rsidRPr="00272E60">
        <w:rPr>
          <w:strike/>
        </w:rPr>
        <w:br/>
      </w:r>
      <w:r w:rsidRPr="00272E60">
        <w:rPr>
          <w:strike/>
        </w:rPr>
        <w:br/>
        <w:t>Save the changes to the table and close it.</w:t>
      </w:r>
    </w:p>
    <w:p w:rsidR="007630B6" w:rsidRPr="00943281" w:rsidRDefault="003167BC" w:rsidP="007630B6">
      <w:pPr>
        <w:pStyle w:val="BodyCopy"/>
      </w:pPr>
      <w:r>
        <w:t>Save and close any open objects in your database. Compact and repair your database, close it, and then exit Access. Follow the directions on t</w:t>
      </w:r>
      <w:bookmarkStart w:id="0" w:name="_GoBack"/>
      <w:bookmarkEnd w:id="0"/>
      <w:r>
        <w:t xml:space="preserve">he SAM website to submit your completed project. </w:t>
      </w:r>
    </w:p>
    <w:sectPr w:rsidR="007630B6" w:rsidRPr="00943281" w:rsidSect="00EB25D2">
      <w:headerReference w:type="default" r:id="rId12"/>
      <w:footerReference w:type="even" r:id="rId13"/>
      <w:footerReference w:type="default" r:id="rId14"/>
      <w:headerReference w:type="first" r:id="rId15"/>
      <w:footerReference w:type="first" r:id="rId16"/>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811" w:rsidRDefault="00060811" w:rsidP="006D5EE3">
      <w:r>
        <w:separator/>
      </w:r>
    </w:p>
  </w:endnote>
  <w:endnote w:type="continuationSeparator" w:id="0">
    <w:p w:rsidR="00060811" w:rsidRDefault="0006081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811" w:rsidRDefault="00060811" w:rsidP="006D5EE3">
      <w:r>
        <w:separator/>
      </w:r>
    </w:p>
  </w:footnote>
  <w:footnote w:type="continuationSeparator" w:id="0">
    <w:p w:rsidR="00060811" w:rsidRDefault="0006081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Access 2019 | Modules 1-3: SAM Capstone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1.85pt;height:124.35pt" o:bullet="t">
        <v:imagedata r:id="rId1" o:title="Cogs"/>
      </v:shape>
    </w:pict>
  </w:numPicBullet>
  <w:numPicBullet w:numPicBulletId="1">
    <w:pict>
      <v:shape id="_x0000_i1027" type="#_x0000_t75" style="width:116.9pt;height:105.65pt" o:bullet="t">
        <v:imagedata r:id="rId2" o:title="Map_and_Pin"/>
      </v:shape>
    </w:pict>
  </w:numPicBullet>
  <w:numPicBullet w:numPicBulletId="2">
    <w:pict>
      <v:shape id="_x0000_i1028" type="#_x0000_t75" style="width:26.2pt;height:29pt" o:bullet="t">
        <v:imagedata r:id="rId3" o:title="Computer_Lightbulb"/>
      </v:shape>
    </w:pict>
  </w:numPicBullet>
  <w:numPicBullet w:numPicBulletId="3">
    <w:pict>
      <v:shape id="_x0000_i1029" type="#_x0000_t75" style="width:80.4pt;height:121.55pt" o:bullet="t">
        <v:imagedata r:id="rId4" o:title="Lightbulb"/>
      </v:shape>
    </w:pict>
  </w:numPicBullet>
  <w:numPicBullet w:numPicBulletId="4">
    <w:pict>
      <v:shape id="_x0000_i1030" type="#_x0000_t75" style="width:125.3pt;height:90.7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embedSystemFont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2E60"/>
    <w:rsid w:val="00274EF1"/>
    <w:rsid w:val="00276044"/>
    <w:rsid w:val="00277C1A"/>
    <w:rsid w:val="002856A2"/>
    <w:rsid w:val="00290914"/>
    <w:rsid w:val="00291518"/>
    <w:rsid w:val="00292389"/>
    <w:rsid w:val="00292F93"/>
    <w:rsid w:val="002A6173"/>
    <w:rsid w:val="002A61B8"/>
    <w:rsid w:val="002B09B9"/>
    <w:rsid w:val="002B29F2"/>
    <w:rsid w:val="002B3337"/>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323F"/>
    <w:rsid w:val="00566301"/>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C29"/>
    <w:rsid w:val="005F5C39"/>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571FE"/>
    <w:rsid w:val="00657349"/>
    <w:rsid w:val="0065749C"/>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2CD"/>
    <w:rsid w:val="007607EE"/>
    <w:rsid w:val="0076179F"/>
    <w:rsid w:val="007630B6"/>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5FF"/>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066E"/>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8B"/>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849BF"/>
    <w:rsid w:val="00C92BEC"/>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897"/>
    <w:rsid w:val="00D10B78"/>
    <w:rsid w:val="00D17974"/>
    <w:rsid w:val="00D17AB6"/>
    <w:rsid w:val="00D237B3"/>
    <w:rsid w:val="00D23D93"/>
    <w:rsid w:val="00D27629"/>
    <w:rsid w:val="00D27650"/>
    <w:rsid w:val="00D33742"/>
    <w:rsid w:val="00D3600A"/>
    <w:rsid w:val="00D36555"/>
    <w:rsid w:val="00D40F81"/>
    <w:rsid w:val="00D4571E"/>
    <w:rsid w:val="00D467F9"/>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E08C4"/>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7B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5745"/>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45A72-256C-43CC-8650-61EA7117E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163</TotalTime>
  <Pages>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Bigler</dc:creator>
  <cp:keywords>© 2020 Cengage Learning.</cp:keywords>
  <dc:description/>
  <cp:lastModifiedBy>Daniel Bigler</cp:lastModifiedBy>
  <cp:revision>15</cp:revision>
  <dcterms:created xsi:type="dcterms:W3CDTF">2018-02-28T16:34:00Z</dcterms:created>
  <dcterms:modified xsi:type="dcterms:W3CDTF">2019-09-19T19:19:00Z</dcterms:modified>
</cp:coreProperties>
</file>